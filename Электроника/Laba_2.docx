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6CF" w:rsidRPr="000F76CF" w:rsidRDefault="000F76CF" w:rsidP="000F7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76CF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образования и науки Украины 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Одесский Национальный университет им. И.И. Мечникова 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>Институт математики экономики и механики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>Кафедра математического обеспечения систем</w:t>
      </w:r>
    </w:p>
    <w:p w:rsidR="000F76CF" w:rsidRPr="000F76CF" w:rsidRDefault="000F76CF" w:rsidP="000F7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6CF" w:rsidRPr="000F76CF" w:rsidRDefault="000F76CF" w:rsidP="000F7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76C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B757A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дисциплине 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>“Компьютерная электроника”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>на тему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>“Решение электрической цепи</w:t>
      </w:r>
      <w:r w:rsidR="006456BE">
        <w:rPr>
          <w:rFonts w:ascii="Times New Roman" w:hAnsi="Times New Roman" w:cs="Times New Roman"/>
          <w:sz w:val="28"/>
          <w:szCs w:val="28"/>
          <w:lang w:val="ru-RU"/>
        </w:rPr>
        <w:t xml:space="preserve"> по законам Кирхгофа”</w:t>
      </w:r>
      <w:r w:rsidR="006456BE">
        <w:rPr>
          <w:rFonts w:ascii="Times New Roman" w:hAnsi="Times New Roman" w:cs="Times New Roman"/>
          <w:sz w:val="28"/>
          <w:szCs w:val="28"/>
          <w:lang w:val="ru-RU"/>
        </w:rPr>
        <w:br/>
        <w:t>Вариант 2</w:t>
      </w:r>
      <w:r w:rsidR="002653F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F76CF" w:rsidRPr="000F76CF" w:rsidRDefault="000F76CF" w:rsidP="000F7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6CF" w:rsidRPr="000F76CF" w:rsidRDefault="000F76CF" w:rsidP="000F7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6CF" w:rsidRPr="000F76CF" w:rsidRDefault="000F76CF" w:rsidP="000F76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F76CF" w:rsidRPr="000F76CF" w:rsidRDefault="000F76CF" w:rsidP="000F76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76C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E51269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  <w:bookmarkStart w:id="0" w:name="_GoBack"/>
      <w:bookmarkEnd w:id="0"/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           групп</w:t>
      </w:r>
      <w:r w:rsidR="002653FE">
        <w:rPr>
          <w:rFonts w:ascii="Times New Roman" w:hAnsi="Times New Roman" w:cs="Times New Roman"/>
          <w:sz w:val="28"/>
          <w:szCs w:val="28"/>
          <w:lang w:val="ru-RU"/>
        </w:rPr>
        <w:t>а 1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           специальности 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          “Компьютерная инженерия”</w:t>
      </w:r>
      <w:r w:rsidRPr="000F76C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            </w:t>
      </w:r>
      <w:r w:rsidR="002653FE">
        <w:rPr>
          <w:rFonts w:ascii="Times New Roman" w:hAnsi="Times New Roman" w:cs="Times New Roman"/>
          <w:sz w:val="28"/>
          <w:szCs w:val="28"/>
          <w:lang w:val="ru-RU"/>
        </w:rPr>
        <w:t>Жужи Георгия</w:t>
      </w:r>
    </w:p>
    <w:p w:rsidR="000F76CF" w:rsidRPr="000F76CF" w:rsidRDefault="000F76CF" w:rsidP="000F76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F76CF" w:rsidRPr="000F76CF" w:rsidRDefault="000F76CF" w:rsidP="000F76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F76CF" w:rsidRPr="000F76CF" w:rsidRDefault="000F76CF" w:rsidP="000F76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A818A5" w:rsidRDefault="002653FE" w:rsidP="002653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CD2A86" w:rsidRDefault="002653FE" w:rsidP="002653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C240EF" wp14:editId="2641F6A7">
                <wp:simplePos x="0" y="0"/>
                <wp:positionH relativeFrom="column">
                  <wp:posOffset>4911277</wp:posOffset>
                </wp:positionH>
                <wp:positionV relativeFrom="paragraph">
                  <wp:posOffset>56587</wp:posOffset>
                </wp:positionV>
                <wp:extent cx="45719" cy="944245"/>
                <wp:effectExtent l="7620" t="0" r="1968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94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B9706" id="Прямоугольник 2" o:spid="_x0000_s1026" style="position:absolute;margin-left:386.7pt;margin-top:4.45pt;width:3.6pt;height:74.35pt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BA038BD" wp14:editId="5CAD7CDB">
                <wp:simplePos x="0" y="0"/>
                <wp:positionH relativeFrom="column">
                  <wp:posOffset>4809978</wp:posOffset>
                </wp:positionH>
                <wp:positionV relativeFrom="paragraph">
                  <wp:posOffset>86323</wp:posOffset>
                </wp:positionV>
                <wp:extent cx="332740" cy="2495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038BD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left:0;text-align:left;margin-left:378.75pt;margin-top:6.8pt;width:26.2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69BC15E" wp14:editId="2055E487">
                <wp:simplePos x="0" y="0"/>
                <wp:positionH relativeFrom="column">
                  <wp:posOffset>4467122</wp:posOffset>
                </wp:positionH>
                <wp:positionV relativeFrom="paragraph">
                  <wp:posOffset>356716</wp:posOffset>
                </wp:positionV>
                <wp:extent cx="940435" cy="301625"/>
                <wp:effectExtent l="0" t="0" r="12065" b="0"/>
                <wp:wrapNone/>
                <wp:docPr id="81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301625"/>
                          <a:chOff x="-319723" y="319723"/>
                          <a:chExt cx="940699" cy="301331"/>
                        </a:xfrm>
                      </wpg:grpSpPr>
                      <wps:wsp>
                        <wps:cNvPr id="83" name="Дуга 91"/>
                        <wps:cNvSpPr/>
                        <wps:spPr>
                          <a:xfrm>
                            <a:off x="-319723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Дуга 92"/>
                        <wps:cNvSpPr/>
                        <wps:spPr>
                          <a:xfrm>
                            <a:off x="-81598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Дуга 94"/>
                        <wps:cNvSpPr/>
                        <wps:spPr>
                          <a:xfrm>
                            <a:off x="166052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Дуга 106"/>
                        <wps:cNvSpPr/>
                        <wps:spPr>
                          <a:xfrm>
                            <a:off x="394652" y="329248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B7627" id="Group 119" o:spid="_x0000_s1026" style="position:absolute;margin-left:351.75pt;margin-top:28.1pt;width:74.05pt;height:23.75pt;z-index:251646464" coordorigin="-3197,3197" coordsize="9406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">
                <v:shape id="Дуга 91" o:spid="_x0000_s1027" style="position:absolute;left:-3197;top:3197;width:2264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92" o:spid="_x0000_s1028" style="position:absolute;left:-815;top:3197;width:2262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94" o:spid="_x0000_s1029" style="position:absolute;left:1660;top:3197;width:2263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106" o:spid="_x0000_s1030" style="position:absolute;left:3946;top:3292;width:2263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A2CDD6C" wp14:editId="46372B8F">
                <wp:simplePos x="0" y="0"/>
                <wp:positionH relativeFrom="column">
                  <wp:posOffset>1759813</wp:posOffset>
                </wp:positionH>
                <wp:positionV relativeFrom="paragraph">
                  <wp:posOffset>109650</wp:posOffset>
                </wp:positionV>
                <wp:extent cx="332740" cy="24955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  <w:lang w:val="ru-RU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CDD6C" id="Text Box 171" o:spid="_x0000_s1027" type="#_x0000_t202" style="position:absolute;left:0;text-align:left;margin-left:138.55pt;margin-top:8.65pt;width:26.2pt;height:1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  <w:lang w:val="ru-RU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D8EF70C" wp14:editId="00A868FF">
                <wp:simplePos x="0" y="0"/>
                <wp:positionH relativeFrom="margin">
                  <wp:posOffset>1877150</wp:posOffset>
                </wp:positionH>
                <wp:positionV relativeFrom="paragraph">
                  <wp:posOffset>378989</wp:posOffset>
                </wp:positionV>
                <wp:extent cx="78740" cy="221615"/>
                <wp:effectExtent l="0" t="0" r="16510" b="26035"/>
                <wp:wrapNone/>
                <wp:docPr id="8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740" cy="221615"/>
                          <a:chOff x="129540" y="-129540"/>
                          <a:chExt cx="114300" cy="373898"/>
                        </a:xfrm>
                      </wpg:grpSpPr>
                      <wps:wsp>
                        <wps:cNvPr id="88" name="Прямая соединительная линия 168"/>
                        <wps:cNvCnPr/>
                        <wps:spPr>
                          <a:xfrm>
                            <a:off x="129540" y="-129540"/>
                            <a:ext cx="0" cy="37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169"/>
                        <wps:cNvCnPr/>
                        <wps:spPr>
                          <a:xfrm>
                            <a:off x="243840" y="-129540"/>
                            <a:ext cx="0" cy="37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2D9E8" id="Group 167" o:spid="_x0000_s1026" style="position:absolute;margin-left:147.8pt;margin-top:29.85pt;width:6.2pt;height:17.45pt;rotation:180;z-index:251653632;mso-position-horizontal-relative:margin" coordorigin="129540,-129540" coordsize="114300,37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">
                <v:line id="Прямая соединительная линия 168" o:spid="_x0000_s1027" style="position:absolute;visibility:visible;mso-wrap-style:square" from="129540,-129540" to="129540,24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69" o:spid="_x0000_s1028" style="position:absolute;visibility:visible;mso-wrap-style:square" from="243840,-129540" to="243840,24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D0A5C0" wp14:editId="7A73898B">
                <wp:simplePos x="0" y="0"/>
                <wp:positionH relativeFrom="column">
                  <wp:posOffset>3371215</wp:posOffset>
                </wp:positionH>
                <wp:positionV relativeFrom="paragraph">
                  <wp:posOffset>1675130</wp:posOffset>
                </wp:positionV>
                <wp:extent cx="0" cy="909320"/>
                <wp:effectExtent l="19050" t="0" r="19050" b="24130"/>
                <wp:wrapNone/>
                <wp:docPr id="6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9FA48" id="Straight Connector 31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131.9pt" to="265.4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D709A26" wp14:editId="23D67900">
                <wp:simplePos x="0" y="0"/>
                <wp:positionH relativeFrom="column">
                  <wp:posOffset>2131060</wp:posOffset>
                </wp:positionH>
                <wp:positionV relativeFrom="paragraph">
                  <wp:posOffset>5513070</wp:posOffset>
                </wp:positionV>
                <wp:extent cx="95885" cy="0"/>
                <wp:effectExtent l="0" t="0" r="0" b="0"/>
                <wp:wrapNone/>
                <wp:docPr id="6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E374" id="Straight Connector 30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434.1pt" to="175.35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ECBCA1" wp14:editId="160D5F35">
                <wp:simplePos x="0" y="0"/>
                <wp:positionH relativeFrom="column">
                  <wp:posOffset>3329940</wp:posOffset>
                </wp:positionH>
                <wp:positionV relativeFrom="paragraph">
                  <wp:posOffset>457835</wp:posOffset>
                </wp:positionV>
                <wp:extent cx="88900" cy="79375"/>
                <wp:effectExtent l="0" t="0" r="25400" b="15875"/>
                <wp:wrapNone/>
                <wp:docPr id="78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79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70DE1" id="Oval 26" o:spid="_x0000_s1026" style="position:absolute;margin-left:262.2pt;margin-top:36.05pt;width:7pt;height:6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2653FE" w:rsidRPr="00D7036F" w:rsidRDefault="007E112D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DBA873" wp14:editId="68DA23FC">
                <wp:simplePos x="0" y="0"/>
                <wp:positionH relativeFrom="column">
                  <wp:posOffset>3609975</wp:posOffset>
                </wp:positionH>
                <wp:positionV relativeFrom="paragraph">
                  <wp:posOffset>273685</wp:posOffset>
                </wp:positionV>
                <wp:extent cx="215900" cy="0"/>
                <wp:effectExtent l="38100" t="76200" r="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8D3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4" o:spid="_x0000_s1026" type="#_x0000_t32" style="position:absolute;margin-left:284.25pt;margin-top:21.55pt;width:17pt;height:0;rotation:18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653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3E0EC" wp14:editId="02789122">
                <wp:simplePos x="0" y="0"/>
                <wp:positionH relativeFrom="column">
                  <wp:posOffset>1891349</wp:posOffset>
                </wp:positionH>
                <wp:positionV relativeFrom="paragraph">
                  <wp:posOffset>8435</wp:posOffset>
                </wp:positionV>
                <wp:extent cx="50634" cy="184785"/>
                <wp:effectExtent l="0" t="0" r="26035" b="247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EBD56" id="Прямоугольник 8" o:spid="_x0000_s1026" style="position:absolute;margin-left:148.95pt;margin-top:.65pt;width:4pt;height:14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" fillcolor="white [3212]" strokecolor="white [3212]" strokeweight="1pt"/>
            </w:pict>
          </mc:Fallback>
        </mc:AlternateContent>
      </w:r>
      <w:r w:rsidR="002653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A2B54" wp14:editId="132CFC67">
                <wp:simplePos x="0" y="0"/>
                <wp:positionH relativeFrom="column">
                  <wp:posOffset>837415</wp:posOffset>
                </wp:positionH>
                <wp:positionV relativeFrom="paragraph">
                  <wp:posOffset>267767</wp:posOffset>
                </wp:positionV>
                <wp:extent cx="5263360" cy="1797113"/>
                <wp:effectExtent l="0" t="0" r="13970" b="1270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360" cy="1797113"/>
                        </a:xfrm>
                        <a:prstGeom prst="roundRect">
                          <a:avLst>
                            <a:gd name="adj" fmla="val 415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5880E" id="Прямоугольник: скругленные углы 7" o:spid="_x0000_s1026" style="position:absolute;margin-left:65.95pt;margin-top:21.1pt;width:414.45pt;height:1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2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" filled="f" strokecolor="black [3213]" strokeweight="1pt">
                <v:stroke joinstyle="miter"/>
              </v:roundrect>
            </w:pict>
          </mc:Fallback>
        </mc:AlternateContent>
      </w:r>
      <w:r w:rsidR="002653FE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13A35D15" wp14:editId="7D369CA2">
                <wp:simplePos x="0" y="0"/>
                <wp:positionH relativeFrom="column">
                  <wp:posOffset>583421</wp:posOffset>
                </wp:positionH>
                <wp:positionV relativeFrom="paragraph">
                  <wp:posOffset>99742</wp:posOffset>
                </wp:positionV>
                <wp:extent cx="5628005" cy="4916922"/>
                <wp:effectExtent l="0" t="0" r="29845" b="17145"/>
                <wp:wrapNone/>
                <wp:docPr id="43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005" cy="4916922"/>
                          <a:chOff x="0" y="141419"/>
                          <a:chExt cx="5629524" cy="4920062"/>
                        </a:xfrm>
                      </wpg:grpSpPr>
                      <wps:wsp>
                        <wps:cNvPr id="44" name="Прямоугольник 1"/>
                        <wps:cNvSpPr/>
                        <wps:spPr>
                          <a:xfrm>
                            <a:off x="0" y="141419"/>
                            <a:ext cx="5629524" cy="481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2"/>
                        <wps:cNvCnPr/>
                        <wps:spPr>
                          <a:xfrm>
                            <a:off x="2804615" y="141419"/>
                            <a:ext cx="7952" cy="4842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"/>
                        <wps:cNvCnPr/>
                        <wps:spPr>
                          <a:xfrm>
                            <a:off x="0" y="2516129"/>
                            <a:ext cx="5629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оугольник 7"/>
                        <wps:cNvSpPr/>
                        <wps:spPr>
                          <a:xfrm>
                            <a:off x="252267" y="4814991"/>
                            <a:ext cx="612250" cy="246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886C2" id="Группа 39" o:spid="_x0000_s1026" style="position:absolute;margin-left:45.95pt;margin-top:7.85pt;width:443.15pt;height:387.15pt;z-index:251632128;mso-height-relative:margin" coordorigin=",1414" coordsize="56295,4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">
                <v:rect id="Прямоугольник 1" o:spid="_x0000_s1027" style="position:absolute;top:1414;width:56295;height:48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<v:line id="Прямая соединительная линия 2" o:spid="_x0000_s1028" style="position:absolute;visibility:visible;mso-wrap-style:square" from="28046,1414" to="28125,4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29" style="position:absolute;visibility:visible;mso-wrap-style:square" from="0,25161" to="56292,2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rect id="Прямоугольник 7" o:spid="_x0000_s1030" style="position:absolute;left:2522;top:48149;width:6123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" fillcolor="white [3212]" strokecolor="black [3213]"/>
              </v:group>
            </w:pict>
          </mc:Fallback>
        </mc:AlternateContent>
      </w:r>
    </w:p>
    <w:p w:rsidR="002653FE" w:rsidRPr="00D7036F" w:rsidRDefault="007E112D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B50BE92" wp14:editId="63ABE6A4">
                <wp:simplePos x="0" y="0"/>
                <wp:positionH relativeFrom="column">
                  <wp:posOffset>1370965</wp:posOffset>
                </wp:positionH>
                <wp:positionV relativeFrom="paragraph">
                  <wp:posOffset>88900</wp:posOffset>
                </wp:positionV>
                <wp:extent cx="4493260" cy="2955925"/>
                <wp:effectExtent l="0" t="0" r="21590" b="15875"/>
                <wp:wrapNone/>
                <wp:docPr id="70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2955925"/>
                          <a:chOff x="-116721" y="689739"/>
                          <a:chExt cx="4494858" cy="2957534"/>
                        </a:xfrm>
                      </wpg:grpSpPr>
                      <wps:wsp>
                        <wps:cNvPr id="71" name="Надпись 74"/>
                        <wps:cNvSpPr txBox="1"/>
                        <wps:spPr>
                          <a:xfrm>
                            <a:off x="4047231" y="689739"/>
                            <a:ext cx="330906" cy="314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653FE" w:rsidRDefault="002653FE" w:rsidP="002653FE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5"/>
                        <wps:cNvSpPr txBox="1"/>
                        <wps:spPr>
                          <a:xfrm>
                            <a:off x="2965813" y="3338515"/>
                            <a:ext cx="344384" cy="308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653FE" w:rsidRDefault="002653FE" w:rsidP="002653FE">
                              <w:pPr>
                                <w:rPr>
                                  <w:sz w:val="28"/>
                                  <w:vertAlign w:val="subscript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6"/>
                        <wps:cNvSpPr txBox="1"/>
                        <wps:spPr>
                          <a:xfrm>
                            <a:off x="-116721" y="984963"/>
                            <a:ext cx="311075" cy="3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653FE" w:rsidRDefault="002653FE" w:rsidP="002653FE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85"/>
                        <wps:cNvSpPr txBox="1"/>
                        <wps:spPr>
                          <a:xfrm>
                            <a:off x="434511" y="2747862"/>
                            <a:ext cx="332509" cy="277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53FE" w:rsidRDefault="002653FE" w:rsidP="002653F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0BE92" id="Group 89" o:spid="_x0000_s1028" style="position:absolute;left:0;text-align:left;margin-left:107.95pt;margin-top:7pt;width:353.8pt;height:232.75pt;z-index:251645952;mso-width-relative:margin;mso-height-relative:margin" coordorigin="-1167,6897" coordsize="44948,2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">
                <v:shape id="Надпись 74" o:spid="_x0000_s1029" type="#_x0000_t202" style="position:absolute;left:40472;top:6897;width:3309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" fillcolor="white [3201]" strokecolor="white [3212]" strokeweight=".5pt">
                  <v:textbox>
                    <w:txbxContent>
                      <w:p w:rsidR="002653FE" w:rsidRDefault="002653FE" w:rsidP="002653FE">
                        <w:pPr>
                          <w:rPr>
                            <w:sz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Надпись 75" o:spid="_x0000_s1030" type="#_x0000_t202" style="position:absolute;left:29658;top:33385;width:3443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g7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E7iCDvEAAAA2wAAAA8A&#10;AAAAAAAAAAAAAAAABwIAAGRycy9kb3ducmV2LnhtbFBLBQYAAAAAAwADALcAAAD4AgAAAAA=&#10;" fillcolor="white [3201]" strokecolor="white [3212]" strokeweight=".5pt">
                  <v:textbox>
                    <w:txbxContent>
                      <w:p w:rsidR="002653FE" w:rsidRDefault="002653FE" w:rsidP="002653FE">
                        <w:pPr>
                          <w:rPr>
                            <w:sz w:val="28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Надпись 76" o:spid="_x0000_s1031" type="#_x0000_t202" style="position:absolute;left:-1167;top:9849;width:311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2g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swk8vsQfoJe/AAAA//8DAFBLAQItABQABgAIAAAAIQDb4fbL7gAAAIUBAAATAAAAAAAAAAAA&#10;AAAAAAAAAABbQ29udGVudF9UeXBlc10ueG1sUEsBAi0AFAAGAAgAAAAhAFr0LFu/AAAAFQEAAAsA&#10;AAAAAAAAAAAAAAAAHwEAAF9yZWxzLy5yZWxzUEsBAi0AFAAGAAgAAAAhACGuraDEAAAA2wAAAA8A&#10;AAAAAAAAAAAAAAAABwIAAGRycy9kb3ducmV2LnhtbFBLBQYAAAAAAwADALcAAAD4AgAAAAA=&#10;" fillcolor="white [3201]" strokecolor="white [3212]" strokeweight=".5pt">
                  <v:textbox>
                    <w:txbxContent>
                      <w:p w:rsidR="002653FE" w:rsidRDefault="002653FE" w:rsidP="002653FE">
                        <w:pPr>
                          <w:rPr>
                            <w:sz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4345;top:27478;width:332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2653FE" w:rsidRDefault="002653FE" w:rsidP="002653FE">
                        <w:pPr>
                          <w:rPr>
                            <w:vertAlign w:val="subscript"/>
                          </w:rPr>
                        </w:pPr>
                        <w:r>
                          <w:t>L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F792F09" wp14:editId="770E5145">
                <wp:simplePos x="0" y="0"/>
                <wp:positionH relativeFrom="margin">
                  <wp:posOffset>1146810</wp:posOffset>
                </wp:positionH>
                <wp:positionV relativeFrom="paragraph">
                  <wp:posOffset>86995</wp:posOffset>
                </wp:positionV>
                <wp:extent cx="1463040" cy="1343025"/>
                <wp:effectExtent l="0" t="76200" r="22860" b="104775"/>
                <wp:wrapNone/>
                <wp:docPr id="58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343025"/>
                          <a:chOff x="357809" y="439645"/>
                          <a:chExt cx="1799112" cy="1799112"/>
                        </a:xfrm>
                      </wpg:grpSpPr>
                      <wps:wsp>
                        <wps:cNvPr id="59" name="Овал 57"/>
                        <wps:cNvSpPr/>
                        <wps:spPr>
                          <a:xfrm>
                            <a:off x="357809" y="439645"/>
                            <a:ext cx="1799112" cy="1799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58"/>
                        <wps:cNvCnPr/>
                        <wps:spPr>
                          <a:xfrm flipH="1" flipV="1">
                            <a:off x="1145412" y="439645"/>
                            <a:ext cx="2308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59"/>
                        <wps:cNvCnPr/>
                        <wps:spPr>
                          <a:xfrm>
                            <a:off x="1196597" y="2238757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0860C5" id="Группа 56" o:spid="_x0000_s1026" style="position:absolute;margin-left:90.3pt;margin-top:6.85pt;width:115.2pt;height:105.75pt;z-index:251640832;mso-position-horizontal-relative:margin;mso-width-relative:margin;mso-height-relative:margin" coordorigin="3578,4396" coordsize="17991,1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">
                <v:oval id="Овал 57" o:spid="_x0000_s1027" style="position:absolute;left:3578;top:4396;width:17991;height:17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</v:oval>
                <v:shape id="Прямая со стрелкой 58" o:spid="_x0000_s1028" type="#_x0000_t32" style="position:absolute;left:11454;top:4396;width:230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7ea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9uIgH6PUbAAD//wMAUEsBAi0AFAAGAAgAAAAhANvh9svuAAAAhQEAABMAAAAAAAAAAAAA&#10;AAAAAAAAAFtDb250ZW50X1R5cGVzXS54bWxQSwECLQAUAAYACAAAACEAWvQsW78AAAAVAQAACwAA&#10;AAAAAAAAAAAAAAAfAQAAX3JlbHMvLnJlbHNQSwECLQAUAAYACAAAACEAT/+3m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59" o:spid="_x0000_s1029" type="#_x0000_t32" style="position:absolute;left:11965;top:22387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C084E" wp14:editId="4C97734C">
                <wp:simplePos x="0" y="0"/>
                <wp:positionH relativeFrom="column">
                  <wp:posOffset>3547110</wp:posOffset>
                </wp:positionH>
                <wp:positionV relativeFrom="paragraph">
                  <wp:posOffset>120015</wp:posOffset>
                </wp:positionV>
                <wp:extent cx="354330" cy="450215"/>
                <wp:effectExtent l="0" t="0" r="0" b="6985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 w:rsidRPr="002653FE">
                              <w:rPr>
                                <w:sz w:val="44"/>
                                <w:szCs w:val="44"/>
                                <w:vertAlign w:val="subscript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881C97" wp14:editId="0BBD88F4">
                                  <wp:extent cx="168910" cy="95250"/>
                                  <wp:effectExtent l="0" t="0" r="2540" b="0"/>
                                  <wp:docPr id="101" name="Рисунок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91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084E" id="Надпись 102" o:spid="_x0000_s1033" type="#_x0000_t202" style="position:absolute;left:0;text-align:left;margin-left:279.3pt;margin-top:9.45pt;width:27.9pt;height: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  <w:r w:rsidRPr="002653FE">
                        <w:rPr>
                          <w:sz w:val="44"/>
                          <w:szCs w:val="44"/>
                          <w:vertAlign w:val="subscript"/>
                          <w:lang w:val="ru-RU"/>
                        </w:rPr>
                        <w:t>Е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7881C97" wp14:editId="0BBD88F4">
                            <wp:extent cx="168910" cy="95250"/>
                            <wp:effectExtent l="0" t="0" r="2540" b="0"/>
                            <wp:docPr id="101" name="Рисунок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91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3324845</wp:posOffset>
                </wp:positionH>
                <wp:positionV relativeFrom="paragraph">
                  <wp:posOffset>221647</wp:posOffset>
                </wp:positionV>
                <wp:extent cx="135911" cy="386029"/>
                <wp:effectExtent l="0" t="57150" r="0" b="1460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0" flipH="1" flipV="1">
                          <a:off x="0" y="0"/>
                          <a:ext cx="135911" cy="386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76A8" id="Прямая со стрелкой 74" o:spid="_x0000_s1026" type="#_x0000_t32" style="position:absolute;margin-left:261.8pt;margin-top:17.45pt;width:10.7pt;height:30.4pt;rotation:2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219223</wp:posOffset>
                </wp:positionV>
                <wp:extent cx="393065" cy="393065"/>
                <wp:effectExtent l="0" t="0" r="26035" b="2603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6AF3C" id="Овал 10" o:spid="_x0000_s1026" style="position:absolute;margin-left:251.55pt;margin-top:17.25pt;width:30.95pt;height:30.95pt;rotation:-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D7036F" w:rsidRDefault="007E112D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DA043" wp14:editId="16FA00F6">
                <wp:simplePos x="0" y="0"/>
                <wp:positionH relativeFrom="column">
                  <wp:posOffset>3581400</wp:posOffset>
                </wp:positionH>
                <wp:positionV relativeFrom="paragraph">
                  <wp:posOffset>135255</wp:posOffset>
                </wp:positionV>
                <wp:extent cx="219456" cy="0"/>
                <wp:effectExtent l="0" t="76200" r="9525" b="95250"/>
                <wp:wrapNone/>
                <wp:docPr id="18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4EDD3" id="Straight Arrow Connector 174" o:spid="_x0000_s1026" type="#_x0000_t32" style="position:absolute;margin-left:282pt;margin-top:10.65pt;width:17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653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55186" wp14:editId="0E753EF9">
                <wp:simplePos x="0" y="0"/>
                <wp:positionH relativeFrom="column">
                  <wp:posOffset>1952942</wp:posOffset>
                </wp:positionH>
                <wp:positionV relativeFrom="paragraph">
                  <wp:posOffset>93662</wp:posOffset>
                </wp:positionV>
                <wp:extent cx="45719" cy="944245"/>
                <wp:effectExtent l="7620" t="0" r="19685" b="1968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94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D40F6" id="Прямоугольник 135" o:spid="_x0000_s1026" style="position:absolute;margin-left:153.75pt;margin-top:7.35pt;width:3.6pt;height:74.3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" fillcolor="white [3212]" strokecolor="white [3212]" strokeweight="1pt"/>
            </w:pict>
          </mc:Fallback>
        </mc:AlternateContent>
      </w:r>
      <w:r w:rsidR="002653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38FF2" wp14:editId="73B601B1">
                <wp:simplePos x="0" y="0"/>
                <wp:positionH relativeFrom="column">
                  <wp:posOffset>5008986</wp:posOffset>
                </wp:positionH>
                <wp:positionV relativeFrom="paragraph">
                  <wp:posOffset>208545</wp:posOffset>
                </wp:positionV>
                <wp:extent cx="332740" cy="249555"/>
                <wp:effectExtent l="0" t="0" r="0" b="0"/>
                <wp:wrapNone/>
                <wp:docPr id="19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Pr="00CC145D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38FF2" id="_x0000_s1034" type="#_x0000_t202" style="position:absolute;left:0;text-align:left;margin-left:394.4pt;margin-top:16.4pt;width:26.2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" filled="f" stroked="f">
                <v:textbox>
                  <w:txbxContent>
                    <w:p w:rsidR="002653FE" w:rsidRPr="00CC145D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6BC7C8" wp14:editId="49DC0D76">
                <wp:simplePos x="0" y="0"/>
                <wp:positionH relativeFrom="column">
                  <wp:posOffset>3945712</wp:posOffset>
                </wp:positionH>
                <wp:positionV relativeFrom="paragraph">
                  <wp:posOffset>60856</wp:posOffset>
                </wp:positionV>
                <wp:extent cx="332740" cy="249555"/>
                <wp:effectExtent l="0" t="0" r="0" b="0"/>
                <wp:wrapNone/>
                <wp:docPr id="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C7C8" id="Text Box 22" o:spid="_x0000_s1035" type="#_x0000_t202" style="position:absolute;left:0;text-align:left;margin-left:310.7pt;margin-top:4.8pt;width:26.2pt;height:19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pqfgIAAFwFAAAOAAAAZHJzL2Uyb0RvYy54bWysVN9P2zAQfp+0/8Hy+0gb2gE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FD3E7D" wp14:editId="2352F3FD">
                <wp:simplePos x="0" y="0"/>
                <wp:positionH relativeFrom="column">
                  <wp:posOffset>1502939</wp:posOffset>
                </wp:positionH>
                <wp:positionV relativeFrom="paragraph">
                  <wp:posOffset>65662</wp:posOffset>
                </wp:positionV>
                <wp:extent cx="940435" cy="301625"/>
                <wp:effectExtent l="0" t="0" r="12065" b="0"/>
                <wp:wrapNone/>
                <wp:docPr id="20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301625"/>
                          <a:chOff x="-319723" y="319723"/>
                          <a:chExt cx="940699" cy="301331"/>
                        </a:xfrm>
                      </wpg:grpSpPr>
                      <wps:wsp>
                        <wps:cNvPr id="21" name="Дуга 91"/>
                        <wps:cNvSpPr/>
                        <wps:spPr>
                          <a:xfrm>
                            <a:off x="-319723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Дуга 92"/>
                        <wps:cNvSpPr/>
                        <wps:spPr>
                          <a:xfrm>
                            <a:off x="-81598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Дуга 94"/>
                        <wps:cNvSpPr/>
                        <wps:spPr>
                          <a:xfrm>
                            <a:off x="166052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Дуга 106"/>
                        <wps:cNvSpPr/>
                        <wps:spPr>
                          <a:xfrm>
                            <a:off x="394652" y="329248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FB871" id="Group 119" o:spid="_x0000_s1026" style="position:absolute;margin-left:118.35pt;margin-top:5.15pt;width:74.05pt;height:23.75pt;z-index:251665408" coordorigin="-3197,3197" coordsize="9406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">
                <v:shape id="Дуга 91" o:spid="_x0000_s1027" style="position:absolute;left:-3197;top:3197;width:2264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92" o:spid="_x0000_s1028" style="position:absolute;left:-815;top:3197;width:2262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94" o:spid="_x0000_s1029" style="position:absolute;left:1660;top:3197;width:2263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106" o:spid="_x0000_s1030" style="position:absolute;left:3946;top:3292;width:2263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6FBB0" wp14:editId="49D2736B">
                <wp:simplePos x="0" y="0"/>
                <wp:positionH relativeFrom="column">
                  <wp:posOffset>5120451</wp:posOffset>
                </wp:positionH>
                <wp:positionV relativeFrom="paragraph">
                  <wp:posOffset>125149</wp:posOffset>
                </wp:positionV>
                <wp:extent cx="56542" cy="184994"/>
                <wp:effectExtent l="0" t="0" r="19685" b="247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2" cy="1849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21A24" id="Прямоугольник 26" o:spid="_x0000_s1026" style="position:absolute;margin-left:403.2pt;margin-top:9.85pt;width:4.4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A2999A" wp14:editId="5DEB7898">
                <wp:simplePos x="0" y="0"/>
                <wp:positionH relativeFrom="margin">
                  <wp:posOffset>5108575</wp:posOffset>
                </wp:positionH>
                <wp:positionV relativeFrom="paragraph">
                  <wp:posOffset>97790</wp:posOffset>
                </wp:positionV>
                <wp:extent cx="78740" cy="221615"/>
                <wp:effectExtent l="0" t="0" r="16510" b="26035"/>
                <wp:wrapNone/>
                <wp:docPr id="28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740" cy="221615"/>
                          <a:chOff x="129540" y="-129540"/>
                          <a:chExt cx="114300" cy="373898"/>
                        </a:xfrm>
                      </wpg:grpSpPr>
                      <wps:wsp>
                        <wps:cNvPr id="29" name="Прямая соединительная линия 168"/>
                        <wps:cNvCnPr/>
                        <wps:spPr>
                          <a:xfrm>
                            <a:off x="129540" y="-129540"/>
                            <a:ext cx="0" cy="37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169"/>
                        <wps:cNvCnPr/>
                        <wps:spPr>
                          <a:xfrm>
                            <a:off x="243840" y="-129540"/>
                            <a:ext cx="0" cy="37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89AC2" id="Group 167" o:spid="_x0000_s1026" style="position:absolute;margin-left:402.25pt;margin-top:7.7pt;width:6.2pt;height:17.45pt;rotation:180;z-index:251662336;mso-position-horizontal-relative:margin" coordorigin="129540,-129540" coordsize="114300,37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">
                <v:line id="Прямая соединительная линия 168" o:spid="_x0000_s1027" style="position:absolute;visibility:visible;mso-wrap-style:square" from="129540,-129540" to="129540,24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69" o:spid="_x0000_s1028" style="position:absolute;visibility:visible;mso-wrap-style:square" from="243840,-129540" to="243840,24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7E3C48" wp14:editId="5EDB608F">
                <wp:simplePos x="0" y="0"/>
                <wp:positionH relativeFrom="column">
                  <wp:posOffset>3770198</wp:posOffset>
                </wp:positionH>
                <wp:positionV relativeFrom="paragraph">
                  <wp:posOffset>87299</wp:posOffset>
                </wp:positionV>
                <wp:extent cx="612140" cy="246380"/>
                <wp:effectExtent l="0" t="0" r="16510" b="2032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2F5BD" id="Rectangle 82" o:spid="_x0000_s1026" style="position:absolute;margin-left:296.85pt;margin-top:6.85pt;width:48.2pt;height:19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" fillcolor="white [3212]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435F4" wp14:editId="1F66899D">
                <wp:simplePos x="0" y="0"/>
                <wp:positionH relativeFrom="column">
                  <wp:posOffset>3357337</wp:posOffset>
                </wp:positionH>
                <wp:positionV relativeFrom="paragraph">
                  <wp:posOffset>167516</wp:posOffset>
                </wp:positionV>
                <wp:extent cx="88135" cy="88135"/>
                <wp:effectExtent l="0" t="0" r="26670" b="2667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" cy="8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435F4" id="Овал 31" o:spid="_x0000_s1036" style="position:absolute;left:0;text-align:left;margin-left:264.35pt;margin-top:13.2pt;width:6.95pt;height: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2653FE" w:rsidRDefault="002653FE" w:rsidP="002653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A19D0" wp14:editId="6D7D08DE">
                <wp:simplePos x="0" y="0"/>
                <wp:positionH relativeFrom="column">
                  <wp:posOffset>6164697</wp:posOffset>
                </wp:positionH>
                <wp:positionV relativeFrom="paragraph">
                  <wp:posOffset>177859</wp:posOffset>
                </wp:positionV>
                <wp:extent cx="88135" cy="88135"/>
                <wp:effectExtent l="0" t="0" r="26670" b="2667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" cy="8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A19D0" id="Овал 32" o:spid="_x0000_s1037" style="position:absolute;left:0;text-align:left;margin-left:485.4pt;margin-top:14pt;width:6.95pt;height: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2653FE" w:rsidRDefault="002653FE" w:rsidP="002653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CA1159" wp14:editId="13088855">
                <wp:simplePos x="0" y="0"/>
                <wp:positionH relativeFrom="column">
                  <wp:posOffset>538550</wp:posOffset>
                </wp:positionH>
                <wp:positionV relativeFrom="paragraph">
                  <wp:posOffset>167189</wp:posOffset>
                </wp:positionV>
                <wp:extent cx="88135" cy="88135"/>
                <wp:effectExtent l="0" t="0" r="26670" b="2667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" cy="8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1159" id="Овал 33" o:spid="_x0000_s1038" style="position:absolute;left:0;text-align:left;margin-left:42.4pt;margin-top:13.15pt;width:6.95pt;height:6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2653FE" w:rsidRDefault="002653FE" w:rsidP="002653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653FE" w:rsidRPr="00D7036F" w:rsidRDefault="007E112D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242570</wp:posOffset>
                </wp:positionV>
                <wp:extent cx="1597660" cy="1533525"/>
                <wp:effectExtent l="0" t="0" r="21590" b="28575"/>
                <wp:wrapNone/>
                <wp:docPr id="55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59E7B" id="Овал 50" o:spid="_x0000_s1026" style="position:absolute;margin-left:78.75pt;margin-top:19.1pt;width:125.8pt;height:120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1723700</wp:posOffset>
                </wp:positionH>
                <wp:positionV relativeFrom="paragraph">
                  <wp:posOffset>242570</wp:posOffset>
                </wp:positionV>
                <wp:extent cx="192024" cy="0"/>
                <wp:effectExtent l="38100" t="76200" r="0" b="95250"/>
                <wp:wrapNone/>
                <wp:docPr id="57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2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B138E" id="Прямая со стрелкой 54" o:spid="_x0000_s1026" type="#_x0000_t32" style="position:absolute;margin-left:135.7pt;margin-top:19.1pt;width:15.1pt;height:0;rotation:180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653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962E83D" wp14:editId="72745150">
                <wp:simplePos x="0" y="0"/>
                <wp:positionH relativeFrom="column">
                  <wp:posOffset>4124325</wp:posOffset>
                </wp:positionH>
                <wp:positionV relativeFrom="paragraph">
                  <wp:posOffset>290830</wp:posOffset>
                </wp:positionV>
                <wp:extent cx="1628775" cy="1600200"/>
                <wp:effectExtent l="0" t="76200" r="28575" b="95250"/>
                <wp:wrapNone/>
                <wp:docPr id="34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600200"/>
                          <a:chOff x="3411109" y="2848890"/>
                          <a:chExt cx="1799112" cy="1799112"/>
                        </a:xfrm>
                      </wpg:grpSpPr>
                      <wps:wsp>
                        <wps:cNvPr id="35" name="Овал 61"/>
                        <wps:cNvSpPr/>
                        <wps:spPr>
                          <a:xfrm>
                            <a:off x="3411109" y="2848890"/>
                            <a:ext cx="1799112" cy="1799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62"/>
                        <wps:cNvCnPr/>
                        <wps:spPr>
                          <a:xfrm flipH="1" flipV="1">
                            <a:off x="4195180" y="2851149"/>
                            <a:ext cx="2308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63"/>
                        <wps:cNvCnPr/>
                        <wps:spPr>
                          <a:xfrm>
                            <a:off x="4253833" y="4647978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BDFAD" id="Группа 60" o:spid="_x0000_s1026" style="position:absolute;margin-left:324.75pt;margin-top:22.9pt;width:128.25pt;height:126pt;z-index:251642880;mso-width-relative:margin;mso-height-relative:margin" coordorigin="34111,28488" coordsize="17991,1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">
                <v:oval id="Овал 61" o:spid="_x0000_s1027" style="position:absolute;left:34111;top:28488;width:17991;height:17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</v:oval>
                <v:shape id="Прямая со стрелкой 62" o:spid="_x0000_s1028" type="#_x0000_t32" style="position:absolute;left:41951;top:28511;width:230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aVoxAAAANsAAAAPAAAAZHJzL2Rvd25yZXYueG1sRI/disIw&#10;FITvBd8hHGFvZE13F0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LzppW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29" type="#_x0000_t32" style="position:absolute;left:42538;top:46479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D7036F" w:rsidRDefault="007E112D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647F32" wp14:editId="387083B3">
                <wp:simplePos x="0" y="0"/>
                <wp:positionH relativeFrom="column">
                  <wp:posOffset>2022475</wp:posOffset>
                </wp:positionH>
                <wp:positionV relativeFrom="paragraph">
                  <wp:posOffset>121920</wp:posOffset>
                </wp:positionV>
                <wp:extent cx="344170" cy="308610"/>
                <wp:effectExtent l="0" t="0" r="17780" b="15240"/>
                <wp:wrapNone/>
                <wp:docPr id="9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sz w:val="28"/>
                                <w:vertAlign w:val="subscript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vertAlign w:val="subscript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F32" id="Text Box 21" o:spid="_x0000_s1039" type="#_x0000_t202" style="position:absolute;left:0;text-align:left;margin-left:159.25pt;margin-top:9.6pt;width:27.1pt;height:2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" fillcolor="white [3201]" strokecolor="white [3212]" strokeweight=".5pt">
                <v:textbox>
                  <w:txbxContent>
                    <w:p w:rsidR="002653FE" w:rsidRDefault="002653FE" w:rsidP="002653FE">
                      <w:pPr>
                        <w:rPr>
                          <w:sz w:val="28"/>
                          <w:vertAlign w:val="subscript"/>
                          <w:lang w:val="ru-RU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>
                        <w:rPr>
                          <w:sz w:val="28"/>
                          <w:vertAlign w:val="subscript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4CF3F8" wp14:editId="53385D37">
                <wp:simplePos x="0" y="0"/>
                <wp:positionH relativeFrom="column">
                  <wp:posOffset>3366134</wp:posOffset>
                </wp:positionH>
                <wp:positionV relativeFrom="paragraph">
                  <wp:posOffset>71755</wp:posOffset>
                </wp:positionV>
                <wp:extent cx="49530" cy="184785"/>
                <wp:effectExtent l="8572" t="0" r="16193" b="16192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D3686" id="Прямоугольник 131" o:spid="_x0000_s1026" style="position:absolute;margin-left:265.05pt;margin-top:5.65pt;width:3.9pt;height:14.55pt;rotation:90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28C82B" wp14:editId="7093C72D">
                <wp:simplePos x="0" y="0"/>
                <wp:positionH relativeFrom="column">
                  <wp:posOffset>3434091</wp:posOffset>
                </wp:positionH>
                <wp:positionV relativeFrom="paragraph">
                  <wp:posOffset>28088</wp:posOffset>
                </wp:positionV>
                <wp:extent cx="332740" cy="249555"/>
                <wp:effectExtent l="0" t="0" r="0" b="0"/>
                <wp:wrapNone/>
                <wp:docPr id="132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Pr="00CC145D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8C82B" id="_x0000_s1040" type="#_x0000_t202" style="position:absolute;left:0;text-align:left;margin-left:270.4pt;margin-top:2.2pt;width:26.2pt;height:19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" filled="f" stroked="f">
                <v:textbox>
                  <w:txbxContent>
                    <w:p w:rsidR="002653FE" w:rsidRPr="00CC145D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45CE504" wp14:editId="6ACAA2B7">
                <wp:simplePos x="0" y="0"/>
                <wp:positionH relativeFrom="margin">
                  <wp:posOffset>3351848</wp:posOffset>
                </wp:positionH>
                <wp:positionV relativeFrom="paragraph">
                  <wp:posOffset>51118</wp:posOffset>
                </wp:positionV>
                <wp:extent cx="78740" cy="221615"/>
                <wp:effectExtent l="4762" t="0" r="21273" b="21272"/>
                <wp:wrapNone/>
                <wp:docPr id="38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8740" cy="221615"/>
                          <a:chOff x="129540" y="-129540"/>
                          <a:chExt cx="114300" cy="373898"/>
                        </a:xfrm>
                      </wpg:grpSpPr>
                      <wps:wsp>
                        <wps:cNvPr id="39" name="Прямая соединительная линия 168"/>
                        <wps:cNvCnPr/>
                        <wps:spPr>
                          <a:xfrm>
                            <a:off x="129540" y="-129540"/>
                            <a:ext cx="0" cy="37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169"/>
                        <wps:cNvCnPr/>
                        <wps:spPr>
                          <a:xfrm>
                            <a:off x="243840" y="-129540"/>
                            <a:ext cx="0" cy="37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6BD8C" id="Group 167" o:spid="_x0000_s1026" style="position:absolute;margin-left:263.95pt;margin-top:4.05pt;width:6.2pt;height:17.45pt;rotation:90;z-index:251670016;mso-position-horizontal-relative:margin" coordorigin="129540,-129540" coordsize="114300,37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">
                <v:line id="Прямая соединительная линия 168" o:spid="_x0000_s1027" style="position:absolute;visibility:visible;mso-wrap-style:square" from="129540,-129540" to="129540,24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69" o:spid="_x0000_s1028" style="position:absolute;visibility:visible;mso-wrap-style:square" from="243840,-129540" to="243840,24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653FE" w:rsidRPr="00D7036F" w:rsidRDefault="007E112D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1679482</wp:posOffset>
                </wp:positionH>
                <wp:positionV relativeFrom="paragraph">
                  <wp:posOffset>163396</wp:posOffset>
                </wp:positionV>
                <wp:extent cx="201168" cy="0"/>
                <wp:effectExtent l="0" t="76200" r="27940" b="95250"/>
                <wp:wrapNone/>
                <wp:docPr id="56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01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CB9EA" id="Прямая со стрелкой 53" o:spid="_x0000_s1026" type="#_x0000_t32" style="position:absolute;margin-left:132.25pt;margin-top:12.85pt;width:15.85pt;height:0;rotation:180;flip:x y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2653F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D145A1" wp14:editId="49693B22">
                <wp:simplePos x="0" y="0"/>
                <wp:positionH relativeFrom="column">
                  <wp:posOffset>2293937</wp:posOffset>
                </wp:positionH>
                <wp:positionV relativeFrom="paragraph">
                  <wp:posOffset>287973</wp:posOffset>
                </wp:positionV>
                <wp:extent cx="55245" cy="932180"/>
                <wp:effectExtent l="0" t="317" r="20637" b="20638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45" cy="932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483FF" id="Прямоугольник 136" o:spid="_x0000_s1026" style="position:absolute;margin-left:180.6pt;margin-top:22.7pt;width:4.35pt;height:73.4pt;rotation: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" fillcolor="white [3212]" strokecolor="white [3212]" strokeweight="1pt"/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50E54C0" wp14:editId="71D63BF0">
                <wp:simplePos x="0" y="0"/>
                <wp:positionH relativeFrom="column">
                  <wp:posOffset>1862097</wp:posOffset>
                </wp:positionH>
                <wp:positionV relativeFrom="paragraph">
                  <wp:posOffset>251674</wp:posOffset>
                </wp:positionV>
                <wp:extent cx="940435" cy="301625"/>
                <wp:effectExtent l="0" t="0" r="12065" b="0"/>
                <wp:wrapNone/>
                <wp:docPr id="50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301625"/>
                          <a:chOff x="-319723" y="319723"/>
                          <a:chExt cx="940699" cy="301331"/>
                        </a:xfrm>
                      </wpg:grpSpPr>
                      <wps:wsp>
                        <wps:cNvPr id="52" name="Дуга 91"/>
                        <wps:cNvSpPr/>
                        <wps:spPr>
                          <a:xfrm>
                            <a:off x="-319723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Дуга 92"/>
                        <wps:cNvSpPr/>
                        <wps:spPr>
                          <a:xfrm>
                            <a:off x="-81598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Дуга 94"/>
                        <wps:cNvSpPr/>
                        <wps:spPr>
                          <a:xfrm>
                            <a:off x="166052" y="319723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Дуга 106"/>
                        <wps:cNvSpPr/>
                        <wps:spPr>
                          <a:xfrm>
                            <a:off x="394652" y="329248"/>
                            <a:ext cx="226324" cy="291806"/>
                          </a:xfrm>
                          <a:prstGeom prst="arc">
                            <a:avLst>
                              <a:gd name="adj1" fmla="val 10811403"/>
                              <a:gd name="adj2" fmla="val 892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203B0" id="Group 119" o:spid="_x0000_s1026" style="position:absolute;margin-left:146.6pt;margin-top:19.8pt;width:74.05pt;height:23.75pt;z-index:251666944" coordorigin="-3197,3197" coordsize="9406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">
                <v:shape id="Дуга 91" o:spid="_x0000_s1027" style="position:absolute;left:-3197;top:3197;width:2264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92" o:spid="_x0000_s1028" style="position:absolute;left:-815;top:3197;width:2262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94" o:spid="_x0000_s1029" style="position:absolute;left:1660;top:3197;width:2263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  <v:shape id="Дуга 106" o:spid="_x0000_s1030" style="position:absolute;left:3946;top:3292;width:2263;height:2918;visibility:visible;mso-wrap-style:square;v-text-anchor:middle" coordsize="226324,29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" path="m,145528nsc93,98933,17442,55197,46689,27826v40737,-38124,96109,-36970,135869,2830c210802,58928,227020,102747,226300,148839l113162,145903,,145528xem,145528nfc93,98933,17442,55197,46689,27826v40737,-38124,96109,-36970,135869,2830c210802,58928,227020,102747,226300,148839e" filled="f" strokecolor="black [3200]" strokeweight=".5pt">
                  <v:stroke joinstyle="miter"/>
                  <v:path arrowok="t" o:connecttype="custom" o:connectlocs="0,145528;46689,27826;182558,30656;226300,148839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C65F7F" wp14:editId="4F4A67F9">
                <wp:simplePos x="0" y="0"/>
                <wp:positionH relativeFrom="column">
                  <wp:posOffset>989454</wp:posOffset>
                </wp:positionH>
                <wp:positionV relativeFrom="paragraph">
                  <wp:posOffset>255153</wp:posOffset>
                </wp:positionV>
                <wp:extent cx="332740" cy="24955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65F7F" id="Text Box 80" o:spid="_x0000_s1041" type="#_x0000_t202" style="position:absolute;left:0;text-align:left;margin-left:77.9pt;margin-top:20.1pt;width:26.2pt;height:19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20fgIAAF0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839751" wp14:editId="7750F2C9">
                <wp:simplePos x="0" y="0"/>
                <wp:positionH relativeFrom="column">
                  <wp:posOffset>4789930</wp:posOffset>
                </wp:positionH>
                <wp:positionV relativeFrom="paragraph">
                  <wp:posOffset>270580</wp:posOffset>
                </wp:positionV>
                <wp:extent cx="332740" cy="249555"/>
                <wp:effectExtent l="0" t="0" r="0" b="0"/>
                <wp:wrapNone/>
                <wp:docPr id="6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39751" id="_x0000_s1042" type="#_x0000_t202" style="position:absolute;left:0;text-align:left;margin-left:377.15pt;margin-top:21.3pt;width:26.2pt;height:19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7F0CAA" wp14:editId="6015DB81">
                <wp:simplePos x="0" y="0"/>
                <wp:positionH relativeFrom="column">
                  <wp:posOffset>4606158</wp:posOffset>
                </wp:positionH>
                <wp:positionV relativeFrom="paragraph">
                  <wp:posOffset>284534</wp:posOffset>
                </wp:positionV>
                <wp:extent cx="612140" cy="246380"/>
                <wp:effectExtent l="0" t="0" r="16510" b="20320"/>
                <wp:wrapNone/>
                <wp:docPr id="6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ADC3A" id="Rectangle 82" o:spid="_x0000_s1026" style="position:absolute;margin-left:362.7pt;margin-top:22.4pt;width:48.2pt;height:19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" fillcolor="white [3212]" strokecolor="black [3213]"/>
            </w:pict>
          </mc:Fallback>
        </mc:AlternateContent>
      </w:r>
    </w:p>
    <w:p w:rsidR="002653FE" w:rsidRPr="00D7036F" w:rsidRDefault="002653FE" w:rsidP="002653F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192C68B" wp14:editId="36D7A4CE">
                <wp:simplePos x="0" y="0"/>
                <wp:positionH relativeFrom="column">
                  <wp:posOffset>2198459</wp:posOffset>
                </wp:positionH>
                <wp:positionV relativeFrom="paragraph">
                  <wp:posOffset>80869</wp:posOffset>
                </wp:positionV>
                <wp:extent cx="332105" cy="277495"/>
                <wp:effectExtent l="0" t="0" r="0" b="0"/>
                <wp:wrapNone/>
                <wp:docPr id="67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2C68B" id="Надпись 85" o:spid="_x0000_s1043" type="#_x0000_t202" style="position:absolute;left:0;text-align:left;margin-left:173.1pt;margin-top:6.35pt;width:26.15pt;height:21.8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" filled="f" stroked="f">
                <v:textbox>
                  <w:txbxContent>
                    <w:p w:rsidR="002653FE" w:rsidRDefault="002653FE" w:rsidP="002653FE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A324E" wp14:editId="12C8880C">
                <wp:simplePos x="0" y="0"/>
                <wp:positionH relativeFrom="column">
                  <wp:posOffset>3366135</wp:posOffset>
                </wp:positionH>
                <wp:positionV relativeFrom="paragraph">
                  <wp:posOffset>42833</wp:posOffset>
                </wp:positionV>
                <wp:extent cx="88135" cy="88135"/>
                <wp:effectExtent l="0" t="0" r="26670" b="2667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" cy="8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FE" w:rsidRDefault="002653FE" w:rsidP="00265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A324E" id="Овал 106" o:spid="_x0000_s1044" style="position:absolute;left:0;text-align:left;margin-left:265.05pt;margin-top:3.35pt;width:6.95pt;height:6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2653FE" w:rsidRDefault="002653FE" w:rsidP="002653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10B41" w:rsidRPr="00A818A5" w:rsidRDefault="00EF7EF8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2491741</wp:posOffset>
                </wp:positionH>
                <wp:positionV relativeFrom="paragraph">
                  <wp:posOffset>4812665</wp:posOffset>
                </wp:positionV>
                <wp:extent cx="114300" cy="411982"/>
                <wp:effectExtent l="0" t="0" r="19050" b="2667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19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799A4" id="Прямоугольник 27" o:spid="_x0000_s1026" style="position:absolute;margin-left:196.2pt;margin-top:378.95pt;width:9pt;height:32.4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" fillcolor="white [3212]" strokecolor="white [3212]" strokeweight="1pt"/>
            </w:pict>
          </mc:Fallback>
        </mc:AlternateContent>
      </w:r>
      <w:r w:rsidR="00424A27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Дано: </w:t>
      </w:r>
    </w:p>
    <w:p w:rsidR="00424A27" w:rsidRPr="00A818A5" w:rsidRDefault="00424A27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R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818A5">
        <w:rPr>
          <w:rFonts w:ascii="Times New Roman" w:hAnsi="Times New Roman" w:cs="Times New Roman"/>
          <w:sz w:val="28"/>
          <w:szCs w:val="28"/>
        </w:rPr>
        <w:t>R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818A5">
        <w:rPr>
          <w:rFonts w:ascii="Times New Roman" w:hAnsi="Times New Roman" w:cs="Times New Roman"/>
          <w:sz w:val="28"/>
          <w:szCs w:val="28"/>
        </w:rPr>
        <w:t>R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657C5" w:rsidRPr="00A818A5">
        <w:rPr>
          <w:rFonts w:ascii="Times New Roman" w:hAnsi="Times New Roman" w:cs="Times New Roman"/>
          <w:sz w:val="28"/>
          <w:szCs w:val="28"/>
        </w:rPr>
        <w:t>R</w:t>
      </w:r>
      <w:r w:rsidR="007657C5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= 10 </w:t>
      </w:r>
      <w:r w:rsidRPr="00A818A5">
        <w:rPr>
          <w:rFonts w:ascii="Times New Roman" w:hAnsi="Times New Roman" w:cs="Times New Roman"/>
          <w:sz w:val="28"/>
          <w:szCs w:val="28"/>
        </w:rPr>
        <w:t>O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м;</w:t>
      </w:r>
    </w:p>
    <w:p w:rsidR="00424A27" w:rsidRPr="00A818A5" w:rsidRDefault="00424A27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С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7C5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7657C5" w:rsidRPr="00A818A5">
        <w:rPr>
          <w:rFonts w:ascii="Times New Roman" w:hAnsi="Times New Roman" w:cs="Times New Roman"/>
          <w:sz w:val="28"/>
          <w:szCs w:val="28"/>
        </w:rPr>
        <w:t>C</w:t>
      </w:r>
      <w:r w:rsidR="00A27C7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A27C7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27C71" w:rsidRPr="00FB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C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657C5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= 100 мкФ;</w:t>
      </w:r>
    </w:p>
    <w:p w:rsidR="00424A27" w:rsidRPr="00A818A5" w:rsidRDefault="00424A27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L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818A5">
        <w:rPr>
          <w:rFonts w:ascii="Times New Roman" w:hAnsi="Times New Roman" w:cs="Times New Roman"/>
          <w:sz w:val="28"/>
          <w:szCs w:val="28"/>
        </w:rPr>
        <w:t>L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7C5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7657C5" w:rsidRPr="00A818A5">
        <w:rPr>
          <w:rFonts w:ascii="Times New Roman" w:hAnsi="Times New Roman" w:cs="Times New Roman"/>
          <w:sz w:val="28"/>
          <w:szCs w:val="28"/>
        </w:rPr>
        <w:t>L</w:t>
      </w:r>
      <w:r w:rsidR="007657C5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= 10мГн;</w:t>
      </w:r>
    </w:p>
    <w:p w:rsidR="00424A27" w:rsidRPr="00A818A5" w:rsidRDefault="00424A27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i/>
          <w:sz w:val="28"/>
          <w:szCs w:val="28"/>
        </w:rPr>
        <w:t>T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10 </w:t>
      </w:r>
      <w:proofErr w:type="spellStart"/>
      <w:r w:rsidRPr="00A818A5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A27" w:rsidRPr="00A818A5" w:rsidRDefault="00424A27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t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413DD" w:rsidRPr="002653F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8A5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A27" w:rsidRPr="00A818A5" w:rsidRDefault="00B413DD" w:rsidP="00424A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Pr="002653F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B</w:t>
      </w:r>
      <w:r w:rsidR="00424A27"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657C5" w:rsidRPr="00803B8F" w:rsidRDefault="00424A27" w:rsidP="00803B8F">
      <w:pPr>
        <w:tabs>
          <w:tab w:val="left" w:pos="748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424A27">
        <w:rPr>
          <w:rFonts w:ascii="Times New Roman" w:hAnsi="Times New Roman" w:cs="Times New Roman"/>
          <w:sz w:val="28"/>
          <w:lang w:val="ru-RU"/>
        </w:rPr>
        <w:lastRenderedPageBreak/>
        <w:t xml:space="preserve">Используя метод контурных токов, на схеме были выбраны и обозначены контурные токи. </w:t>
      </w:r>
      <w:r>
        <w:rPr>
          <w:rFonts w:ascii="Times New Roman" w:hAnsi="Times New Roman" w:cs="Times New Roman"/>
          <w:sz w:val="28"/>
          <w:lang w:val="ru-RU"/>
        </w:rPr>
        <w:t xml:space="preserve">Количество контурных токов можно вычислить по формуле: </w:t>
      </w:r>
      <w:r>
        <w:rPr>
          <w:rFonts w:ascii="Times New Roman" w:hAnsi="Times New Roman" w:cs="Times New Roman"/>
          <w:sz w:val="28"/>
        </w:rPr>
        <w:t>m</w:t>
      </w:r>
      <w:r w:rsidRPr="00424A2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n</w:t>
      </w:r>
      <w:r w:rsidRPr="00424A27">
        <w:rPr>
          <w:rFonts w:ascii="Times New Roman" w:hAnsi="Times New Roman" w:cs="Times New Roman"/>
          <w:sz w:val="28"/>
          <w:lang w:val="ru-RU"/>
        </w:rPr>
        <w:t>+1</w:t>
      </w:r>
      <w:r w:rsidRPr="00803B8F">
        <w:rPr>
          <w:rFonts w:ascii="Times New Roman" w:hAnsi="Times New Roman" w:cs="Times New Roman"/>
          <w:sz w:val="28"/>
          <w:lang w:val="ru-RU"/>
        </w:rPr>
        <w:t xml:space="preserve"> = 8 – 5 + 1 = 4;</w:t>
      </w:r>
    </w:p>
    <w:p w:rsidR="00424A27" w:rsidRDefault="00424A27" w:rsidP="00803B8F">
      <w:pPr>
        <w:tabs>
          <w:tab w:val="left" w:pos="748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424A27">
        <w:rPr>
          <w:rFonts w:ascii="Times New Roman" w:hAnsi="Times New Roman" w:cs="Times New Roman"/>
          <w:sz w:val="28"/>
          <w:lang w:val="ru-RU"/>
        </w:rPr>
        <w:t xml:space="preserve">Затем были составлена соответствующая система уравнений: </w:t>
      </w:r>
    </w:p>
    <w:p w:rsidR="00803B8F" w:rsidRPr="00424A27" w:rsidRDefault="00786C6D" w:rsidP="00786C6D">
      <w:pPr>
        <w:rPr>
          <w:rFonts w:ascii="Times New Roman" w:hAnsi="Times New Roman" w:cs="Times New Roman"/>
          <w:sz w:val="28"/>
          <w:lang w:val="ru-RU"/>
        </w:rPr>
      </w:pPr>
      <w:r w:rsidRPr="00586192">
        <w:rPr>
          <w:rFonts w:ascii="Times New Roman" w:hAnsi="Times New Roman" w:cs="Times New Roman"/>
          <w:position w:val="-70"/>
          <w:sz w:val="28"/>
          <w:lang w:val="ru-RU"/>
        </w:rPr>
        <w:object w:dxaOrig="5279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6pt;height:91pt" o:ole="">
            <v:imagedata r:id="rId10" o:title=""/>
          </v:shape>
          <o:OLEObject Type="Embed" ProgID="Equation.3" ShapeID="_x0000_i1025" DrawAspect="Content" ObjectID="_1578212366" r:id="rId11"/>
        </w:object>
      </w:r>
    </w:p>
    <w:p w:rsidR="00424A27" w:rsidRDefault="00803B8F" w:rsidP="00005A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Где:</w:t>
      </w:r>
    </w:p>
    <w:p w:rsidR="00803B8F" w:rsidRDefault="00666399" w:rsidP="00005A39">
      <w:pPr>
        <w:rPr>
          <w:rFonts w:ascii="Times New Roman" w:hAnsi="Times New Roman" w:cs="Times New Roman"/>
          <w:lang w:val="ru-RU"/>
        </w:rPr>
      </w:pPr>
      <w:r w:rsidRPr="00803B8F">
        <w:rPr>
          <w:rFonts w:ascii="Times New Roman" w:hAnsi="Times New Roman" w:cs="Times New Roman"/>
          <w:position w:val="-44"/>
          <w:lang w:val="ru-RU"/>
        </w:rPr>
        <w:object w:dxaOrig="1400" w:dyaOrig="999">
          <v:shape id="_x0000_i1026" type="#_x0000_t75" style="width:86.95pt;height:63.15pt" o:ole="">
            <v:imagedata r:id="rId12" o:title=""/>
          </v:shape>
          <o:OLEObject Type="Embed" ProgID="Equation.3" ShapeID="_x0000_i1026" DrawAspect="Content" ObjectID="_1578212367" r:id="rId13"/>
        </w:object>
      </w:r>
    </w:p>
    <w:p w:rsidR="007657C5" w:rsidRDefault="007657C5" w:rsidP="00005A39">
      <w:pPr>
        <w:rPr>
          <w:rFonts w:ascii="Times New Roman" w:hAnsi="Times New Roman" w:cs="Times New Roman"/>
        </w:rPr>
      </w:pPr>
    </w:p>
    <w:p w:rsidR="007657C5" w:rsidRDefault="007657C5" w:rsidP="00005A39">
      <w:pPr>
        <w:rPr>
          <w:rFonts w:ascii="Times New Roman" w:hAnsi="Times New Roman" w:cs="Times New Roman"/>
        </w:rPr>
      </w:pPr>
    </w:p>
    <w:p w:rsidR="007657C5" w:rsidRPr="007657C5" w:rsidRDefault="00765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48BA" w:rsidRDefault="00AB48BA" w:rsidP="00005A39">
      <w:pPr>
        <w:rPr>
          <w:rFonts w:ascii="Times New Roman" w:hAnsi="Times New Roman" w:cs="Times New Roman"/>
          <w:lang w:val="ru-RU"/>
        </w:rPr>
      </w:pPr>
    </w:p>
    <w:p w:rsidR="00AB48BA" w:rsidRDefault="0060704C" w:rsidP="00005A39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39007A" wp14:editId="7ED400E3">
                <wp:simplePos x="0" y="0"/>
                <wp:positionH relativeFrom="column">
                  <wp:posOffset>1481610</wp:posOffset>
                </wp:positionH>
                <wp:positionV relativeFrom="paragraph">
                  <wp:posOffset>1295410</wp:posOffset>
                </wp:positionV>
                <wp:extent cx="0" cy="929472"/>
                <wp:effectExtent l="0" t="0" r="19050" b="2349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184C1" id="Прямая соединительная линия 64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02pt" to="116.6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24D30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inline distT="0" distB="0" distL="0" distR="0" wp14:anchorId="4041CE98" wp14:editId="379F61B4">
                <wp:extent cx="4854575" cy="3505200"/>
                <wp:effectExtent l="0" t="38100" r="0" b="19050"/>
                <wp:docPr id="126" name="Группа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4575" cy="3505200"/>
                          <a:chOff x="0" y="0"/>
                          <a:chExt cx="4854908" cy="3505200"/>
                        </a:xfrm>
                      </wpg:grpSpPr>
                      <wpg:grpSp>
                        <wpg:cNvPr id="114" name="Группа 114"/>
                        <wpg:cNvGrpSpPr/>
                        <wpg:grpSpPr>
                          <a:xfrm>
                            <a:off x="0" y="0"/>
                            <a:ext cx="4798695" cy="3505200"/>
                            <a:chOff x="0" y="0"/>
                            <a:chExt cx="4798771" cy="3505796"/>
                          </a:xfrm>
                        </wpg:grpSpPr>
                        <wpg:grpSp>
                          <wpg:cNvPr id="110" name="Группа 110"/>
                          <wpg:cNvGrpSpPr/>
                          <wpg:grpSpPr>
                            <a:xfrm>
                              <a:off x="0" y="0"/>
                              <a:ext cx="4798771" cy="3505796"/>
                              <a:chOff x="0" y="0"/>
                              <a:chExt cx="4798771" cy="3505796"/>
                            </a:xfrm>
                          </wpg:grpSpPr>
                          <wpg:grpSp>
                            <wpg:cNvPr id="97" name="Группа 97"/>
                            <wpg:cNvGrpSpPr/>
                            <wpg:grpSpPr>
                              <a:xfrm>
                                <a:off x="0" y="0"/>
                                <a:ext cx="4798771" cy="3269894"/>
                                <a:chOff x="0" y="0"/>
                                <a:chExt cx="4798771" cy="3269894"/>
                              </a:xfrm>
                            </wpg:grpSpPr>
                            <wps:wsp>
                              <wps:cNvPr id="95" name="Прямая со стрелкой 95"/>
                              <wps:cNvCnPr/>
                              <wps:spPr>
                                <a:xfrm>
                                  <a:off x="0" y="2187245"/>
                                  <a:ext cx="479877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Прямая со стрелкой 96"/>
                              <wps:cNvCnPr/>
                              <wps:spPr>
                                <a:xfrm flipV="1">
                                  <a:off x="2289657" y="0"/>
                                  <a:ext cx="0" cy="32698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4" name="Группа 104"/>
                            <wpg:cNvGrpSpPr/>
                            <wpg:grpSpPr>
                              <a:xfrm>
                                <a:off x="1480465" y="946153"/>
                                <a:ext cx="1590897" cy="2407217"/>
                                <a:chOff x="7265" y="6353"/>
                                <a:chExt cx="1590897" cy="2407217"/>
                              </a:xfrm>
                            </wpg:grpSpPr>
                            <wps:wsp>
                              <wps:cNvPr id="98" name="Прямая соединительная линия 98"/>
                              <wps:cNvCnPr/>
                              <wps:spPr>
                                <a:xfrm flipV="1">
                                  <a:off x="7265" y="6353"/>
                                  <a:ext cx="811430" cy="1241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единительная линия 99"/>
                              <wps:cNvCnPr/>
                              <wps:spPr>
                                <a:xfrm flipH="1" flipV="1">
                                  <a:off x="818695" y="6353"/>
                                  <a:ext cx="779467" cy="12410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>
                                  <a:off x="1595924" y="317576"/>
                                  <a:ext cx="2238" cy="2095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5" name="Группа 105"/>
                            <wpg:cNvGrpSpPr/>
                            <wpg:grpSpPr>
                              <a:xfrm>
                                <a:off x="0" y="1437913"/>
                                <a:ext cx="469900" cy="2067883"/>
                                <a:chOff x="0" y="504463"/>
                                <a:chExt cx="469900" cy="2067883"/>
                              </a:xfrm>
                            </wpg:grpSpPr>
                            <wps:wsp>
                              <wps:cNvPr id="1" name="Прямая соединительная линия 101"/>
                              <wps:cNvCnPr/>
                              <wps:spPr>
                                <a:xfrm>
                                  <a:off x="0" y="504463"/>
                                  <a:ext cx="469900" cy="7493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 flipV="1">
                                  <a:off x="461727" y="515038"/>
                                  <a:ext cx="8173" cy="205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7" name="Группа 107"/>
                            <wpg:cNvGrpSpPr/>
                            <wpg:grpSpPr>
                              <a:xfrm flipH="1">
                                <a:off x="4024785" y="1143195"/>
                                <a:ext cx="661909" cy="1672124"/>
                                <a:chOff x="-190894" y="197045"/>
                                <a:chExt cx="661909" cy="1672124"/>
                              </a:xfrm>
                            </wpg:grpSpPr>
                            <wps:wsp>
                              <wps:cNvPr id="108" name="Прямая соединительная линия 108"/>
                              <wps:cNvCnPr/>
                              <wps:spPr>
                                <a:xfrm>
                                  <a:off x="-190894" y="197045"/>
                                  <a:ext cx="661909" cy="1043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Прямая соединительная линия 109"/>
                              <wps:cNvCnPr/>
                              <wps:spPr>
                                <a:xfrm flipH="1" flipV="1">
                                  <a:off x="466725" y="311226"/>
                                  <a:ext cx="0" cy="15579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1" name="Прямая со стрелкой 111"/>
                          <wps:cNvCnPr/>
                          <wps:spPr>
                            <a:xfrm flipV="1">
                              <a:off x="461727" y="2815320"/>
                              <a:ext cx="2609635" cy="30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Прямая со стрелкой 112"/>
                          <wps:cNvCnPr/>
                          <wps:spPr>
                            <a:xfrm>
                              <a:off x="1468950" y="1679460"/>
                              <a:ext cx="1600174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Прямая со стрелкой 113"/>
                          <wps:cNvCnPr/>
                          <wps:spPr>
                            <a:xfrm>
                              <a:off x="3069125" y="1679419"/>
                              <a:ext cx="955660" cy="339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Надпись 115"/>
                        <wps:cNvSpPr txBox="1"/>
                        <wps:spPr>
                          <a:xfrm>
                            <a:off x="1732441" y="808523"/>
                            <a:ext cx="552153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D30" w:rsidRPr="007657C5" w:rsidRDefault="00124D30" w:rsidP="00124D3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I=10A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22"/>
                        <wps:cNvSpPr txBox="1"/>
                        <wps:spPr>
                          <a:xfrm>
                            <a:off x="4556144" y="2114219"/>
                            <a:ext cx="298764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D30" w:rsidRPr="007657C5" w:rsidRDefault="00124D30" w:rsidP="00124D3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23"/>
                        <wps:cNvSpPr txBox="1"/>
                        <wps:spPr>
                          <a:xfrm>
                            <a:off x="2284594" y="1416584"/>
                            <a:ext cx="298764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D30" w:rsidRPr="00AB48BA" w:rsidRDefault="00124D30" w:rsidP="00124D3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4"/>
                        <wps:cNvSpPr txBox="1"/>
                        <wps:spPr>
                          <a:xfrm>
                            <a:off x="3689314" y="1448240"/>
                            <a:ext cx="298764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D30" w:rsidRPr="00AB48BA" w:rsidRDefault="00124D30" w:rsidP="00124D3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1395385" y="2574062"/>
                            <a:ext cx="686773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D30" w:rsidRPr="00AB48BA" w:rsidRDefault="00124D30" w:rsidP="00124D30">
                              <w:pPr>
                                <w:rPr>
                                  <w:vertAlign w:val="subscript"/>
                                  <w:lang w:val="ru-RU"/>
                                </w:rPr>
                              </w:pPr>
                              <w:r>
                                <w:t xml:space="preserve">T=10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мс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1CE98" id="Группа 126" o:spid="_x0000_s1045" style="width:382.25pt;height:276pt;mso-position-horizontal-relative:char;mso-position-vertical-relative:line" coordsize="48549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">
                <v:group id="Группа 114" o:spid="_x0000_s1046" style="position:absolute;width:47986;height:35052" coordsize="47987,3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Группа 110" o:spid="_x0000_s1047" style="position:absolute;width:47987;height:35057" coordsize="47987,3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group id="Группа 97" o:spid="_x0000_s1048" style="position:absolute;width:47987;height:32698" coordsize="47987,3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Прямая со стрелкой 95" o:spid="_x0000_s1049" type="#_x0000_t32" style="position:absolute;top:21872;width:479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Прямая со стрелкой 96" o:spid="_x0000_s1050" type="#_x0000_t32" style="position:absolute;left:22896;width:0;height:32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PGh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/B/5f4A/TyAgAA//8DAFBLAQItABQABgAIAAAAIQDb4fbL7gAAAIUBAAATAAAAAAAAAAAA&#10;AAAAAAAAAABbQ29udGVudF9UeXBlc10ueG1sUEsBAi0AFAAGAAgAAAAhAFr0LFu/AAAAFQEAAAsA&#10;AAAAAAAAAAAAAAAAHwEAAF9yZWxzLy5yZWxzUEsBAi0AFAAGAAgAAAAhAP488aH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group id="Группа 104" o:spid="_x0000_s1051" style="position:absolute;left:14804;top:9461;width:15909;height:24072" coordorigin="72,63" coordsize="15908,2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line id="Прямая соединительная линия 98" o:spid="_x0000_s1052" style="position:absolute;flip:y;visibility:visible;mso-wrap-style:square" from="72,63" to="8186,1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      <v:stroke joinstyle="miter"/>
                      </v:line>
                      <v:line id="Прямая соединительная линия 99" o:spid="_x0000_s1053" style="position:absolute;flip:x y;visibility:visible;mso-wrap-style:square" from="8186,63" to="15981,1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100" o:spid="_x0000_s1054" style="position:absolute;visibility:visible;mso-wrap-style:square" from="15959,3175" to="15981,2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Группа 105" o:spid="_x0000_s1055" style="position:absolute;top:14379;width:4699;height:20678" coordorigin=",5044" coordsize="4699,2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line id="Прямая соединительная линия 101" o:spid="_x0000_s1056" style="position:absolute;visibility:visible;mso-wrap-style:square" from="0,5044" to="4699,12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      <v:stroke joinstyle="miter"/>
                      </v:line>
                      <v:line id="Прямая соединительная линия 103" o:spid="_x0000_s1057" style="position:absolute;flip:y;visibility:visible;mso-wrap-style:square" from="4617,5150" to="4699,2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group id="Группа 107" o:spid="_x0000_s1058" style="position:absolute;left:40247;top:11431;width:6619;height:16722;flip:x" coordorigin="-1908,1970" coordsize="6619,1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">
                      <v:line id="Прямая соединительная линия 108" o:spid="_x0000_s1059" style="position:absolute;visibility:visible;mso-wrap-style:square" from="-1908,1970" to="4710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109" o:spid="_x0000_s1060" style="position:absolute;flip:x y;visibility:visible;mso-wrap-style:square" from="4667,3112" to="4667,1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v:group>
                  <v:shape id="Прямая со стрелкой 111" o:spid="_x0000_s1061" type="#_x0000_t32" style="position:absolute;left:4617;top:28153;width:26096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" strokecolor="black [3200]" strokeweight=".5pt">
                    <v:stroke startarrow="block" endarrow="block" joinstyle="miter"/>
                  </v:shape>
                  <v:shape id="Прямая со стрелкой 112" o:spid="_x0000_s1062" type="#_x0000_t32" style="position:absolute;left:14689;top:16794;width:16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" strokecolor="black [3200]" strokeweight=".5pt">
                    <v:stroke startarrow="block" endarrow="block" joinstyle="miter"/>
                  </v:shape>
                  <v:shape id="Прямая со стрелкой 113" o:spid="_x0000_s1063" type="#_x0000_t32" style="position:absolute;left:30691;top:16794;width:9556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" strokecolor="black [3200]" strokeweight=".5pt">
                    <v:stroke startarrow="block" endarrow="block" joinstyle="miter"/>
                  </v:shape>
                </v:group>
                <v:shape id="Надпись 115" o:spid="_x0000_s1064" type="#_x0000_t202" style="position:absolute;left:17324;top:8085;width:55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124D30" w:rsidRPr="007657C5" w:rsidRDefault="00124D30" w:rsidP="00124D30">
                        <w:pPr>
                          <w:rPr>
                            <w:vertAlign w:val="subscript"/>
                          </w:rPr>
                        </w:pPr>
                        <w:r>
                          <w:t>I=10A</w:t>
                        </w:r>
                      </w:p>
                    </w:txbxContent>
                  </v:textbox>
                </v:shape>
                <v:shape id="Надпись 122" o:spid="_x0000_s1065" type="#_x0000_t202" style="position:absolute;left:45561;top:21142;width:29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124D30" w:rsidRPr="007657C5" w:rsidRDefault="00124D30" w:rsidP="00124D30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</w:p>
                    </w:txbxContent>
                  </v:textbox>
                </v:shape>
                <v:shape id="Надпись 123" o:spid="_x0000_s1066" type="#_x0000_t202" style="position:absolute;left:22845;top:14165;width:298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124D30" w:rsidRPr="00AB48BA" w:rsidRDefault="00124D30" w:rsidP="00124D30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Надпись 124" o:spid="_x0000_s1067" type="#_x0000_t202" style="position:absolute;left:36893;top:14482;width:298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:rsidR="00124D30" w:rsidRPr="00AB48BA" w:rsidRDefault="00124D30" w:rsidP="00124D30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Надпись 125" o:spid="_x0000_s1068" type="#_x0000_t202" style="position:absolute;left:13953;top:25740;width:686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:rsidR="00124D30" w:rsidRPr="00AB48BA" w:rsidRDefault="00124D30" w:rsidP="00124D30">
                        <w:pPr>
                          <w:rPr>
                            <w:vertAlign w:val="subscript"/>
                            <w:lang w:val="ru-RU"/>
                          </w:rPr>
                        </w:pPr>
                        <w:r>
                          <w:t xml:space="preserve">T=10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мс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57C5" w:rsidRPr="00A818A5" w:rsidRDefault="00AB48BA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За данным сигналом, разложим функцию (найденные интервалы) на ряды Фурье:</w:t>
      </w:r>
    </w:p>
    <w:p w:rsidR="00AB48BA" w:rsidRDefault="00B413DD" w:rsidP="00005A39">
      <w:pPr>
        <w:rPr>
          <w:rFonts w:ascii="Times New Roman" w:hAnsi="Times New Roman" w:cs="Times New Roman"/>
        </w:rPr>
      </w:pPr>
      <w:r w:rsidRPr="00FC14F5">
        <w:rPr>
          <w:rFonts w:ascii="Times New Roman" w:hAnsi="Times New Roman" w:cs="Times New Roman"/>
          <w:position w:val="-130"/>
          <w:lang w:val="ru-RU"/>
        </w:rPr>
        <w:object w:dxaOrig="3240" w:dyaOrig="2720">
          <v:shape id="_x0000_i1027" type="#_x0000_t75" style="width:170.5pt;height:143.3pt" o:ole="">
            <v:imagedata r:id="rId14" o:title=""/>
          </v:shape>
          <o:OLEObject Type="Embed" ProgID="Equation.3" ShapeID="_x0000_i1027" DrawAspect="Content" ObjectID="_1578212368" r:id="rId15"/>
        </w:object>
      </w:r>
    </w:p>
    <w:p w:rsidR="00666399" w:rsidRPr="00A818A5" w:rsidRDefault="00666399" w:rsidP="00A87B26">
      <w:pPr>
        <w:pageBreakBefore/>
        <w:rPr>
          <w:rFonts w:ascii="Times New Roman" w:hAnsi="Times New Roman" w:cs="Times New Roman"/>
          <w:sz w:val="28"/>
          <w:szCs w:val="28"/>
          <w:vertAlign w:val="subscript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Найдем </w:t>
      </w:r>
      <w:proofErr w:type="spellStart"/>
      <w:r w:rsidRPr="00A818A5">
        <w:rPr>
          <w:rFonts w:ascii="Times New Roman" w:hAnsi="Times New Roman" w:cs="Times New Roman"/>
          <w:sz w:val="28"/>
          <w:szCs w:val="28"/>
        </w:rPr>
        <w:t>a</w:t>
      </w:r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A818A5">
        <w:rPr>
          <w:rFonts w:ascii="Times New Roman" w:hAnsi="Times New Roman" w:cs="Times New Roman"/>
          <w:sz w:val="28"/>
          <w:szCs w:val="28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A818A5">
        <w:rPr>
          <w:rFonts w:ascii="Times New Roman" w:hAnsi="Times New Roman" w:cs="Times New Roman"/>
          <w:sz w:val="28"/>
          <w:szCs w:val="28"/>
        </w:rPr>
        <w:t>b</w:t>
      </w:r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:</w:t>
      </w:r>
    </w:p>
    <w:p w:rsidR="00666399" w:rsidRPr="00445202" w:rsidRDefault="00B413DD" w:rsidP="00005A39">
      <w:pPr>
        <w:rPr>
          <w:rFonts w:ascii="Times New Roman" w:hAnsi="Times New Roman" w:cs="Times New Roman"/>
        </w:rPr>
      </w:pPr>
      <w:r w:rsidRPr="00466CDA">
        <w:rPr>
          <w:rFonts w:ascii="Times New Roman" w:hAnsi="Times New Roman" w:cs="Times New Roman"/>
          <w:position w:val="-218"/>
          <w:sz w:val="18"/>
          <w:szCs w:val="18"/>
          <w:vertAlign w:val="subscript"/>
        </w:rPr>
        <w:object w:dxaOrig="7580" w:dyaOrig="4480">
          <v:shape id="_x0000_i1028" type="#_x0000_t75" style="width:442.2pt;height:262.85pt" o:ole="">
            <v:imagedata r:id="rId16" o:title=""/>
          </v:shape>
          <o:OLEObject Type="Embed" ProgID="Equation.3" ShapeID="_x0000_i1028" DrawAspect="Content" ObjectID="_1578212369" r:id="rId17"/>
        </w:object>
      </w:r>
    </w:p>
    <w:p w:rsidR="00666399" w:rsidRPr="000536B2" w:rsidRDefault="00666399" w:rsidP="004648C9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Вычислим</w:t>
      </w:r>
      <w:r w:rsidRPr="00A818A5">
        <w:rPr>
          <w:rFonts w:ascii="Times New Roman" w:hAnsi="Times New Roman" w:cs="Times New Roman"/>
          <w:sz w:val="28"/>
          <w:szCs w:val="28"/>
        </w:rPr>
        <w:t xml:space="preserve"> a</w:t>
      </w:r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818A5">
        <w:rPr>
          <w:rFonts w:ascii="Times New Roman" w:hAnsi="Times New Roman" w:cs="Times New Roman"/>
          <w:sz w:val="28"/>
          <w:szCs w:val="28"/>
        </w:rPr>
        <w:t>, a</w:t>
      </w:r>
      <w:proofErr w:type="gramStart"/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06B3E">
        <w:rPr>
          <w:rFonts w:ascii="Times New Roman" w:hAnsi="Times New Roman" w:cs="Times New Roman"/>
          <w:sz w:val="28"/>
          <w:szCs w:val="28"/>
        </w:rPr>
        <w:t>,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536B2">
        <w:rPr>
          <w:rFonts w:ascii="Times New Roman" w:hAnsi="Times New Roman" w:cs="Times New Roman"/>
          <w:sz w:val="28"/>
          <w:szCs w:val="28"/>
        </w:rPr>
        <w:t>;</w:t>
      </w:r>
      <w:r w:rsidR="000536B2" w:rsidRPr="000536B2">
        <w:rPr>
          <w:rFonts w:ascii="Times New Roman" w:hAnsi="Times New Roman" w:cs="Times New Roman"/>
          <w:sz w:val="28"/>
          <w:szCs w:val="28"/>
        </w:rPr>
        <w:t xml:space="preserve"> </w:t>
      </w:r>
      <w:r w:rsidR="000536B2" w:rsidRPr="00A818A5">
        <w:rPr>
          <w:rFonts w:ascii="Times New Roman" w:hAnsi="Times New Roman" w:cs="Times New Roman"/>
          <w:sz w:val="28"/>
          <w:szCs w:val="28"/>
        </w:rPr>
        <w:t>k = 0,1,2;</w:t>
      </w:r>
    </w:p>
    <w:p w:rsidR="00666399" w:rsidRDefault="00B413DD" w:rsidP="00005A39">
      <w:pPr>
        <w:rPr>
          <w:rFonts w:ascii="Times New Roman" w:hAnsi="Times New Roman" w:cs="Times New Roman"/>
          <w:vertAlign w:val="subscript"/>
        </w:rPr>
      </w:pPr>
      <w:r w:rsidRPr="00D61655">
        <w:rPr>
          <w:rFonts w:ascii="Times New Roman" w:hAnsi="Times New Roman" w:cs="Times New Roman"/>
          <w:position w:val="-162"/>
          <w:vertAlign w:val="subscript"/>
        </w:rPr>
        <w:object w:dxaOrig="7440" w:dyaOrig="3360">
          <v:shape id="_x0000_i1029" type="#_x0000_t75" style="width:411.6pt;height:186.8pt" o:ole="">
            <v:imagedata r:id="rId18" o:title=""/>
          </v:shape>
          <o:OLEObject Type="Embed" ProgID="Equation.3" ShapeID="_x0000_i1029" DrawAspect="Content" ObjectID="_1578212370" r:id="rId19"/>
        </w:object>
      </w:r>
    </w:p>
    <w:p w:rsidR="00666399" w:rsidRPr="00A818A5" w:rsidRDefault="00666399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Соотве</w:t>
      </w:r>
      <w:r w:rsidR="00445202" w:rsidRPr="00A818A5">
        <w:rPr>
          <w:rFonts w:ascii="Times New Roman" w:hAnsi="Times New Roman" w:cs="Times New Roman"/>
          <w:sz w:val="28"/>
          <w:szCs w:val="28"/>
          <w:lang w:val="ru-RU"/>
        </w:rPr>
        <w:t>тственно:</w:t>
      </w:r>
    </w:p>
    <w:p w:rsidR="00445202" w:rsidRDefault="00B413DD" w:rsidP="00005A39">
      <w:pPr>
        <w:rPr>
          <w:rFonts w:ascii="Times New Roman" w:hAnsi="Times New Roman" w:cs="Times New Roman"/>
        </w:rPr>
      </w:pPr>
      <w:r w:rsidRPr="00445202">
        <w:rPr>
          <w:rFonts w:ascii="Times New Roman" w:hAnsi="Times New Roman" w:cs="Times New Roman"/>
          <w:position w:val="-48"/>
        </w:rPr>
        <w:object w:dxaOrig="1120" w:dyaOrig="1359">
          <v:shape id="_x0000_i1030" type="#_x0000_t75" style="width:72.7pt;height:86.95pt" o:ole="">
            <v:imagedata r:id="rId20" o:title=""/>
          </v:shape>
          <o:OLEObject Type="Embed" ProgID="Equation.3" ShapeID="_x0000_i1030" DrawAspect="Content" ObjectID="_1578212371" r:id="rId21"/>
        </w:object>
      </w:r>
    </w:p>
    <w:p w:rsidR="00666399" w:rsidRPr="00FB7CEA" w:rsidRDefault="00445202" w:rsidP="00A27C71">
      <w:pPr>
        <w:rPr>
          <w:rFonts w:ascii="Times New Roman" w:hAnsi="Times New Roman" w:cs="Times New Roman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Вычислим значения тока, напряжение и мощности на всех элементах цепи для постоянной составляющей (а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C30B4" w:rsidRPr="00A818A5">
        <w:rPr>
          <w:rFonts w:ascii="Times New Roman" w:hAnsi="Times New Roman" w:cs="Times New Roman"/>
          <w:sz w:val="28"/>
          <w:szCs w:val="28"/>
          <w:lang w:val="ru-RU"/>
        </w:rPr>
        <w:t>, предварительно изменив цепь и обозначив новые контуры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. В этом случае данная электрическая цепь принимает следующий вид:</w:t>
      </w:r>
    </w:p>
    <w:p w:rsidR="00DC30B4" w:rsidRPr="00DC30B4" w:rsidRDefault="003036B3" w:rsidP="00005A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210BF27" wp14:editId="27820234">
                <wp:simplePos x="0" y="0"/>
                <wp:positionH relativeFrom="column">
                  <wp:posOffset>1738946</wp:posOffset>
                </wp:positionH>
                <wp:positionV relativeFrom="paragraph">
                  <wp:posOffset>252568</wp:posOffset>
                </wp:positionV>
                <wp:extent cx="2019448" cy="1746250"/>
                <wp:effectExtent l="0" t="0" r="19050" b="25400"/>
                <wp:wrapNone/>
                <wp:docPr id="162" name="Группа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448" cy="1746250"/>
                          <a:chOff x="85313" y="1389413"/>
                          <a:chExt cx="2021897" cy="1747421"/>
                        </a:xfrm>
                      </wpg:grpSpPr>
                      <wpg:grpSp>
                        <wpg:cNvPr id="160" name="Группа 160"/>
                        <wpg:cNvGrpSpPr/>
                        <wpg:grpSpPr>
                          <a:xfrm>
                            <a:off x="85313" y="1389413"/>
                            <a:ext cx="2021897" cy="1747421"/>
                            <a:chOff x="85313" y="1389413"/>
                            <a:chExt cx="2021897" cy="1747421"/>
                          </a:xfrm>
                        </wpg:grpSpPr>
                        <wpg:grpSp>
                          <wpg:cNvPr id="141" name="Группа 141"/>
                          <wpg:cNvGrpSpPr/>
                          <wpg:grpSpPr>
                            <a:xfrm>
                              <a:off x="85313" y="1389413"/>
                              <a:ext cx="2021897" cy="1747421"/>
                              <a:chOff x="85313" y="1389413"/>
                              <a:chExt cx="2021897" cy="1747421"/>
                            </a:xfrm>
                          </wpg:grpSpPr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85313" y="1576806"/>
                                <a:ext cx="2021897" cy="1492090"/>
                                <a:chOff x="0" y="1499616"/>
                                <a:chExt cx="2021897" cy="1492090"/>
                              </a:xfrm>
                            </wpg:grpSpPr>
                            <wps:wsp>
                              <wps:cNvPr id="127" name="Прямоугольник 127"/>
                              <wps:cNvSpPr/>
                              <wps:spPr>
                                <a:xfrm>
                                  <a:off x="0" y="1499616"/>
                                  <a:ext cx="2021897" cy="14920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Прямая соединительная линия 128"/>
                              <wps:cNvCnPr/>
                              <wps:spPr>
                                <a:xfrm flipV="1">
                                  <a:off x="0" y="1499616"/>
                                  <a:ext cx="17189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оугольник 133"/>
                            <wps:cNvSpPr/>
                            <wps:spPr>
                              <a:xfrm>
                                <a:off x="697185" y="2968585"/>
                                <a:ext cx="365760" cy="1682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Овал 134"/>
                            <wps:cNvSpPr/>
                            <wps:spPr>
                              <a:xfrm>
                                <a:off x="1043453" y="1389413"/>
                                <a:ext cx="389448" cy="3894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7" name="Группа 147"/>
                          <wpg:cNvGrpSpPr/>
                          <wpg:grpSpPr>
                            <a:xfrm>
                              <a:off x="431648" y="1806290"/>
                              <a:ext cx="1372284" cy="1069357"/>
                              <a:chOff x="-149377" y="1310990"/>
                              <a:chExt cx="1372284" cy="1069357"/>
                            </a:xfrm>
                          </wpg:grpSpPr>
                          <wps:wsp>
                            <wps:cNvPr id="144" name="Овал 144"/>
                            <wps:cNvSpPr/>
                            <wps:spPr>
                              <a:xfrm>
                                <a:off x="-149377" y="1310990"/>
                                <a:ext cx="1372284" cy="10693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rot="10800000" flipV="1">
                                <a:off x="481919" y="2377813"/>
                                <a:ext cx="1097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Прямая со стрелкой 146"/>
                            <wps:cNvCnPr/>
                            <wps:spPr>
                              <a:xfrm rot="10800000" flipH="1" flipV="1">
                                <a:off x="494399" y="1311778"/>
                                <a:ext cx="1097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61" name="Группа 161"/>
                        <wpg:cNvGrpSpPr/>
                        <wpg:grpSpPr>
                          <a:xfrm>
                            <a:off x="690116" y="1540001"/>
                            <a:ext cx="664760" cy="1495738"/>
                            <a:chOff x="604391" y="1425701"/>
                            <a:chExt cx="664760" cy="1495738"/>
                          </a:xfrm>
                        </wpg:grpSpPr>
                        <wps:wsp>
                          <wps:cNvPr id="152" name="Надпись 152"/>
                          <wps:cNvSpPr txBox="1"/>
                          <wps:spPr>
                            <a:xfrm>
                              <a:off x="604391" y="1865504"/>
                              <a:ext cx="321399" cy="26707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DBD" w:rsidRPr="00CB1DBD" w:rsidRDefault="00CB1DB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Надпись 156"/>
                          <wps:cNvSpPr txBox="1"/>
                          <wps:spPr>
                            <a:xfrm>
                              <a:off x="644353" y="2654362"/>
                              <a:ext cx="321399" cy="267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DBD" w:rsidRPr="00CB1DBD" w:rsidRDefault="00CB1DBD" w:rsidP="00CB1DBD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 w:rsidR="00FC00F6"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Надпись 158"/>
                          <wps:cNvSpPr txBox="1"/>
                          <wps:spPr>
                            <a:xfrm>
                              <a:off x="1029234" y="1425701"/>
                              <a:ext cx="239917" cy="267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DBD" w:rsidRPr="00FC00F6" w:rsidRDefault="00FC00F6" w:rsidP="00CB1DBD">
                                <w:pPr>
                                  <w:rPr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0BF27" id="Группа 162" o:spid="_x0000_s1069" style="position:absolute;margin-left:136.9pt;margin-top:19.9pt;width:159pt;height:137.5pt;z-index:251668992;mso-position-horizontal-relative:text;mso-position-vertical-relative:text;mso-width-relative:margin;mso-height-relative:margin" coordorigin="853,13894" coordsize="20218,1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">
                <v:group id="Группа 160" o:spid="_x0000_s1070" style="position:absolute;left:853;top:13894;width:20219;height:17474" coordorigin="853,13894" coordsize="20218,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Группа 141" o:spid="_x0000_s1071" style="position:absolute;left:853;top:13894;width:20219;height:17474" coordorigin="853,13894" coordsize="20218,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Группа 129" o:spid="_x0000_s1072" style="position:absolute;left:853;top:15768;width:20219;height:14920" coordorigin=",14996" coordsize="20218,1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rect id="Прямоугольник 127" o:spid="_x0000_s1073" style="position:absolute;top:14996;width:20218;height:1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/>
                      <v:line id="Прямая соединительная линия 128" o:spid="_x0000_s1074" style="position:absolute;flip:y;visibility:visible;mso-wrap-style:square" from="0,14996" to="17189,14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rect id="Прямоугольник 133" o:spid="_x0000_s1075" style="position:absolute;left:6971;top:29685;width:3658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/>
                    <v:oval id="Овал 134" o:spid="_x0000_s1076" style="position:absolute;left:10434;top:13894;width:3895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  <v:stroke joinstyle="miter"/>
                    </v:oval>
                  </v:group>
                  <v:group id="Группа 147" o:spid="_x0000_s1077" style="position:absolute;left:4316;top:18062;width:13723;height:10694" coordorigin="-1493,13109" coordsize="13722,1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oval id="Овал 144" o:spid="_x0000_s1078" style="position:absolute;left:-1493;top:13109;width:13722;height:10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    <v:stroke joinstyle="miter"/>
                    </v:oval>
                    <v:shape id="Прямая со стрелкой 145" o:spid="_x0000_s1079" type="#_x0000_t32" style="position:absolute;left:4819;top:23778;width:1097;height:0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Прямая со стрелкой 146" o:spid="_x0000_s1080" type="#_x0000_t32" style="position:absolute;left:4943;top:13117;width:1098;height:0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group id="Группа 161" o:spid="_x0000_s1081" style="position:absolute;left:6901;top:15400;width:6647;height:14957" coordorigin="6043,14257" coordsize="6647,14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Надпись 152" o:spid="_x0000_s1082" type="#_x0000_t202" style="position:absolute;left:6043;top:18655;width:3214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" fillcolor="white [3201]" strokecolor="white [3212]" strokeweight="1pt">
                    <v:textbox>
                      <w:txbxContent>
                        <w:p w:rsidR="00CB1DBD" w:rsidRPr="00CB1DBD" w:rsidRDefault="00CB1DBD">
                          <w:pPr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56" o:spid="_x0000_s1083" type="#_x0000_t202" style="position:absolute;left:6443;top:26543;width:321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:rsidR="00CB1DBD" w:rsidRPr="00CB1DBD" w:rsidRDefault="00CB1DBD" w:rsidP="00CB1DBD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 w:rsidR="00FC00F6"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58" o:spid="_x0000_s1084" type="#_x0000_t202" style="position:absolute;left:10292;top:14257;width:2399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:rsidR="00CB1DBD" w:rsidRPr="00FC00F6" w:rsidRDefault="00FC00F6" w:rsidP="00CB1DBD">
                          <w:pPr>
                            <w:rPr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C30B4" w:rsidRPr="00DC30B4" w:rsidRDefault="00FC00F6" w:rsidP="00005A3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2706144</wp:posOffset>
                </wp:positionH>
                <wp:positionV relativeFrom="paragraph">
                  <wp:posOffset>167005</wp:posOffset>
                </wp:positionV>
                <wp:extent cx="377764" cy="0"/>
                <wp:effectExtent l="0" t="76200" r="22860" b="9525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1FBB3" id="Прямая со стрелкой 349" o:spid="_x0000_s1026" type="#_x0000_t32" style="position:absolute;margin-left:213.1pt;margin-top:13.15pt;width:29.75pt;height:0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C30B4" w:rsidRPr="00DC30B4" w:rsidRDefault="00DC30B4" w:rsidP="00005A39">
      <w:pPr>
        <w:rPr>
          <w:rFonts w:ascii="Times New Roman" w:hAnsi="Times New Roman" w:cs="Times New Roman"/>
          <w:lang w:val="ru-RU"/>
        </w:rPr>
      </w:pPr>
    </w:p>
    <w:p w:rsidR="00DC30B4" w:rsidRPr="00DC30B4" w:rsidRDefault="00DC30B4" w:rsidP="00005A39">
      <w:pPr>
        <w:rPr>
          <w:rFonts w:ascii="Times New Roman" w:hAnsi="Times New Roman" w:cs="Times New Roman"/>
          <w:lang w:val="ru-RU"/>
        </w:rPr>
      </w:pPr>
    </w:p>
    <w:p w:rsidR="00DC30B4" w:rsidRPr="00DC30B4" w:rsidRDefault="00DC30B4" w:rsidP="00005A39">
      <w:pPr>
        <w:rPr>
          <w:rFonts w:ascii="Times New Roman" w:hAnsi="Times New Roman" w:cs="Times New Roman"/>
          <w:lang w:val="ru-RU"/>
        </w:rPr>
      </w:pPr>
    </w:p>
    <w:p w:rsidR="00DC30B4" w:rsidRPr="00DC30B4" w:rsidRDefault="00FC00F6" w:rsidP="00005A39">
      <w:pPr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95BCB5C" wp14:editId="319572F9">
                <wp:simplePos x="0" y="0"/>
                <wp:positionH relativeFrom="column">
                  <wp:posOffset>2953422</wp:posOffset>
                </wp:positionH>
                <wp:positionV relativeFrom="paragraph">
                  <wp:posOffset>275946</wp:posOffset>
                </wp:positionV>
                <wp:extent cx="320986" cy="266898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86" cy="266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F6" w:rsidRPr="00CB1DBD" w:rsidRDefault="00FC00F6" w:rsidP="00FC00F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CB5C" id="Надпись 351" o:spid="_x0000_s1085" type="#_x0000_t202" style="position:absolute;margin-left:232.55pt;margin-top:21.75pt;width:25.25pt;height:21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" filled="f" stroked="f">
                <v:textbox>
                  <w:txbxContent>
                    <w:p w:rsidR="00FC00F6" w:rsidRPr="00CB1DBD" w:rsidRDefault="00FC00F6" w:rsidP="00FC00F6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C30B4" w:rsidRPr="00DC30B4" w:rsidRDefault="00FC00F6" w:rsidP="00005A39">
      <w:pPr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8234801" wp14:editId="5C8E2833">
                <wp:simplePos x="0" y="0"/>
                <wp:positionH relativeFrom="column">
                  <wp:posOffset>2909131</wp:posOffset>
                </wp:positionH>
                <wp:positionV relativeFrom="paragraph">
                  <wp:posOffset>193631</wp:posOffset>
                </wp:positionV>
                <wp:extent cx="365733" cy="168136"/>
                <wp:effectExtent l="0" t="0" r="0" b="0"/>
                <wp:wrapNone/>
                <wp:docPr id="350" name="Прямоуголь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33" cy="1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50C3B" id="Прямоугольник 350" o:spid="_x0000_s1026" style="position:absolute;margin-left:229.05pt;margin-top:15.25pt;width:28.8pt;height:13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" fillcolor="white [3201]" strokecolor="black [3200]" strokeweight="1pt"/>
            </w:pict>
          </mc:Fallback>
        </mc:AlternateContent>
      </w:r>
    </w:p>
    <w:p w:rsidR="00DC30B4" w:rsidRPr="00DC30B4" w:rsidRDefault="00DC30B4" w:rsidP="00005A39">
      <w:pPr>
        <w:rPr>
          <w:rFonts w:ascii="Times New Roman" w:hAnsi="Times New Roman" w:cs="Times New Roman"/>
          <w:lang w:val="ru-RU"/>
        </w:rPr>
      </w:pPr>
    </w:p>
    <w:p w:rsidR="00DC30B4" w:rsidRPr="00A818A5" w:rsidRDefault="00DC30B4" w:rsidP="00DC3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Дано: </w:t>
      </w:r>
    </w:p>
    <w:p w:rsidR="00DC30B4" w:rsidRPr="003036B3" w:rsidRDefault="004E0B62" w:rsidP="00DC30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C4278">
        <w:rPr>
          <w:rFonts w:ascii="Times New Roman" w:hAnsi="Times New Roman" w:cs="Times New Roman"/>
          <w:sz w:val="28"/>
          <w:szCs w:val="28"/>
          <w:lang w:val="ru-RU"/>
        </w:rPr>
        <w:t xml:space="preserve"> = 25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42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30B4" w:rsidRPr="003036B3" w:rsidRDefault="00DC30B4" w:rsidP="00DC3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R</w:t>
      </w:r>
      <w:r w:rsidRPr="003036B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036B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3036B3" w:rsidRPr="00303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</w:rPr>
        <w:t>R</w:t>
      </w:r>
      <w:r w:rsidR="004E0B62" w:rsidRPr="002C427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4E0B62" w:rsidRPr="002C427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E0B62" w:rsidRPr="002C427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4E0B62" w:rsidRPr="002C427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softHyphen/>
      </w:r>
      <w:r w:rsidR="004E0B62" w:rsidRPr="002C427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softHyphen/>
      </w:r>
      <w:r w:rsidRPr="003036B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4E0B62" w:rsidRPr="002C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B62">
        <w:rPr>
          <w:rFonts w:ascii="Times New Roman" w:hAnsi="Times New Roman" w:cs="Times New Roman"/>
          <w:sz w:val="28"/>
          <w:szCs w:val="28"/>
        </w:rPr>
        <w:t>R</w:t>
      </w:r>
      <w:r w:rsidR="004E0B62" w:rsidRPr="002C427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3036B3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r w:rsidRPr="00A818A5">
        <w:rPr>
          <w:rFonts w:ascii="Times New Roman" w:hAnsi="Times New Roman" w:cs="Times New Roman"/>
          <w:sz w:val="28"/>
          <w:szCs w:val="28"/>
        </w:rPr>
        <w:t>O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036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30B4" w:rsidRPr="00A818A5" w:rsidRDefault="002C4278" w:rsidP="00DC30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Соответствующая система</w:t>
      </w:r>
      <w:r w:rsidR="00DC30B4" w:rsidRPr="00A818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4278" w:rsidRPr="002C4278" w:rsidRDefault="00414DB0" w:rsidP="00DC30B4">
      <w:pPr>
        <w:rPr>
          <w:rFonts w:ascii="Times New Roman" w:hAnsi="Times New Roman" w:cs="Times New Roman"/>
        </w:rPr>
      </w:pPr>
      <w:r w:rsidRPr="002C4278">
        <w:rPr>
          <w:rFonts w:ascii="Times New Roman" w:hAnsi="Times New Roman" w:cs="Times New Roman"/>
          <w:position w:val="-34"/>
          <w:lang w:val="ru-RU"/>
        </w:rPr>
        <w:object w:dxaOrig="3300" w:dyaOrig="800">
          <v:shape id="_x0000_i1031" type="#_x0000_t75" style="width:204.45pt;height:50.95pt" o:ole="">
            <v:imagedata r:id="rId22" o:title=""/>
          </v:shape>
          <o:OLEObject Type="Embed" ProgID="Equation.3" ShapeID="_x0000_i1031" DrawAspect="Content" ObjectID="_1578212372" r:id="rId23"/>
        </w:object>
      </w:r>
    </w:p>
    <w:p w:rsidR="00AB0B0A" w:rsidRPr="00A818A5" w:rsidRDefault="00AB0B0A" w:rsidP="00DC3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Вычислим значение тока,</w:t>
      </w:r>
      <w:r w:rsidR="0026449F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 и мощности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на каждом элементе данной цепи:</w:t>
      </w:r>
    </w:p>
    <w:p w:rsidR="00C003C6" w:rsidRPr="00591163" w:rsidRDefault="002C4278" w:rsidP="00005A39">
      <w:pPr>
        <w:rPr>
          <w:rFonts w:ascii="Times New Roman" w:hAnsi="Times New Roman" w:cs="Times New Roman"/>
        </w:rPr>
      </w:pPr>
      <w:r w:rsidRPr="004E0B62">
        <w:rPr>
          <w:rFonts w:ascii="Times New Roman" w:hAnsi="Times New Roman" w:cs="Times New Roman"/>
          <w:position w:val="-68"/>
          <w:vertAlign w:val="subscript"/>
        </w:rPr>
        <w:object w:dxaOrig="4440" w:dyaOrig="1480">
          <v:shape id="_x0000_i1032" type="#_x0000_t75" style="width:286.65pt;height:95.1pt" o:ole="">
            <v:imagedata r:id="rId24" o:title=""/>
          </v:shape>
          <o:OLEObject Type="Embed" ProgID="Equation.3" ShapeID="_x0000_i1032" DrawAspect="Content" ObjectID="_1578212373" r:id="rId25"/>
        </w:object>
      </w:r>
    </w:p>
    <w:p w:rsidR="00414DB0" w:rsidRDefault="00414DB0" w:rsidP="00005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4DB0" w:rsidRDefault="00414DB0" w:rsidP="00005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4DB0" w:rsidRDefault="00414DB0" w:rsidP="00005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12A4" w:rsidRPr="00A818A5" w:rsidRDefault="00E512A4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Вычислим требуемые значе</w:t>
      </w:r>
      <w:r w:rsidR="00D61655">
        <w:rPr>
          <w:rFonts w:ascii="Times New Roman" w:hAnsi="Times New Roman" w:cs="Times New Roman"/>
          <w:sz w:val="28"/>
          <w:szCs w:val="28"/>
          <w:lang w:val="ru-RU"/>
        </w:rPr>
        <w:t>ния в условии задания для первой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гармоники (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r w:rsidRPr="00A818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512A4" w:rsidRPr="00A818A5" w:rsidRDefault="00E512A4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818A5">
        <w:rPr>
          <w:rFonts w:ascii="Times New Roman" w:hAnsi="Times New Roman" w:cs="Times New Roman"/>
          <w:sz w:val="28"/>
          <w:szCs w:val="28"/>
        </w:rPr>
        <w:t>k</w:t>
      </w:r>
      <w:r w:rsidR="00D6165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, то:</w:t>
      </w:r>
    </w:p>
    <w:p w:rsidR="00E512A4" w:rsidRPr="00FB7CEA" w:rsidRDefault="00E512A4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X</w:t>
      </w:r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="00A27C7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D5E83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D61655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="00A27C71">
        <w:rPr>
          <w:rFonts w:ascii="Times New Roman" w:hAnsi="Times New Roman" w:cs="Times New Roman"/>
          <w:sz w:val="28"/>
          <w:szCs w:val="28"/>
        </w:rPr>
        <w:t>j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7B6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D07B9" w:rsidRPr="005D07B9" w:rsidRDefault="005D07B9" w:rsidP="00005A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6D5E83">
        <w:rPr>
          <w:rFonts w:ascii="Times New Roman" w:hAnsi="Times New Roman" w:cs="Times New Roman"/>
          <w:sz w:val="28"/>
          <w:szCs w:val="28"/>
          <w:lang w:val="ru-RU"/>
        </w:rPr>
        <w:t>= -15.</w:t>
      </w:r>
      <w:r w:rsidR="00D61655">
        <w:rPr>
          <w:rFonts w:ascii="Times New Roman" w:hAnsi="Times New Roman" w:cs="Times New Roman"/>
          <w:sz w:val="28"/>
          <w:szCs w:val="28"/>
          <w:lang w:val="ru-RU"/>
        </w:rPr>
        <w:t>91</w:t>
      </w:r>
      <w:r>
        <w:rPr>
          <w:rFonts w:ascii="Times New Roman" w:hAnsi="Times New Roman" w:cs="Times New Roman"/>
          <w:sz w:val="28"/>
          <w:szCs w:val="28"/>
        </w:rPr>
        <w:t>j</w:t>
      </w:r>
      <w:r w:rsidR="00314FD9" w:rsidRPr="006D5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E512A4" w:rsidRPr="00A818A5" w:rsidRDefault="002840F6" w:rsidP="00E512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Подставив выше вычисленные значения в изначальную систему и решив её, найдем следующие значения контурных токов</w:t>
      </w:r>
      <w:r w:rsidR="000C463F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и напряжение на источнике тока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C463F" w:rsidRPr="00414DB0" w:rsidRDefault="00790C1E" w:rsidP="00E512A4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 w:rsidR="008E6B56" w:rsidRPr="00414D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E6B56" w:rsidRP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4E0B62" w:rsidRPr="00414DB0">
        <w:rPr>
          <w:rFonts w:ascii="Times New Roman" w:hAnsi="Times New Roman" w:cs="Times New Roman"/>
          <w:sz w:val="28"/>
          <w:szCs w:val="28"/>
        </w:rPr>
        <w:t xml:space="preserve">= </w:t>
      </w:r>
      <w:r w:rsidR="00414DB0" w:rsidRPr="00414DB0">
        <w:rPr>
          <w:rFonts w:ascii="Times New Roman" w:hAnsi="Times New Roman" w:cs="Times New Roman"/>
          <w:sz w:val="28"/>
          <w:szCs w:val="28"/>
        </w:rPr>
        <w:t>4.376</w:t>
      </w:r>
      <w:r w:rsid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D61655" w:rsidRPr="00414DB0">
        <w:rPr>
          <w:rFonts w:ascii="Times New Roman" w:hAnsi="Times New Roman" w:cs="Times New Roman"/>
          <w:sz w:val="28"/>
          <w:szCs w:val="28"/>
        </w:rPr>
        <w:t>+</w:t>
      </w:r>
      <w:r w:rsid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414DB0" w:rsidRPr="00414DB0">
        <w:rPr>
          <w:rFonts w:ascii="Times New Roman" w:hAnsi="Times New Roman" w:cs="Times New Roman"/>
          <w:sz w:val="28"/>
          <w:szCs w:val="28"/>
        </w:rPr>
        <w:t>2.592</w:t>
      </w:r>
      <w:r w:rsidRPr="00A818A5">
        <w:rPr>
          <w:rFonts w:ascii="Times New Roman" w:hAnsi="Times New Roman" w:cs="Times New Roman"/>
          <w:sz w:val="28"/>
          <w:szCs w:val="28"/>
        </w:rPr>
        <w:t>j</w:t>
      </w:r>
      <w:r w:rsidR="000C463F" w:rsidRP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0C463F" w:rsidRPr="00A818A5">
        <w:rPr>
          <w:rFonts w:ascii="Times New Roman" w:hAnsi="Times New Roman" w:cs="Times New Roman"/>
          <w:sz w:val="28"/>
          <w:szCs w:val="28"/>
        </w:rPr>
        <w:t>A</w:t>
      </w:r>
      <w:r w:rsidR="000C463F" w:rsidRPr="00414DB0">
        <w:rPr>
          <w:rFonts w:ascii="Times New Roman" w:hAnsi="Times New Roman" w:cs="Times New Roman"/>
          <w:sz w:val="28"/>
          <w:szCs w:val="28"/>
        </w:rPr>
        <w:t>;</w:t>
      </w:r>
    </w:p>
    <w:p w:rsidR="00414DB0" w:rsidRDefault="00790C1E" w:rsidP="00414DB0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 w:rsidR="008E6B56" w:rsidRPr="00414D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4DB0">
        <w:rPr>
          <w:rFonts w:ascii="Times New Roman" w:hAnsi="Times New Roman" w:cs="Times New Roman"/>
          <w:sz w:val="28"/>
          <w:szCs w:val="28"/>
        </w:rPr>
        <w:t xml:space="preserve"> =</w:t>
      </w:r>
      <w:r w:rsidR="00414DB0" w:rsidRPr="00414DB0">
        <w:rPr>
          <w:rFonts w:ascii="Times New Roman" w:hAnsi="Times New Roman" w:cs="Times New Roman"/>
          <w:sz w:val="28"/>
          <w:szCs w:val="28"/>
        </w:rPr>
        <w:t xml:space="preserve"> -3.884</w:t>
      </w:r>
      <w:r w:rsid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414DB0" w:rsidRPr="00414DB0">
        <w:rPr>
          <w:rFonts w:ascii="Times New Roman" w:hAnsi="Times New Roman" w:cs="Times New Roman"/>
          <w:sz w:val="28"/>
          <w:szCs w:val="28"/>
        </w:rPr>
        <w:t>-</w:t>
      </w:r>
      <w:r w:rsid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414DB0" w:rsidRPr="00414DB0">
        <w:rPr>
          <w:rFonts w:ascii="Times New Roman" w:hAnsi="Times New Roman" w:cs="Times New Roman"/>
          <w:sz w:val="28"/>
          <w:szCs w:val="28"/>
        </w:rPr>
        <w:t xml:space="preserve">0.1 </w:t>
      </w:r>
      <w:r w:rsidR="000C463F" w:rsidRPr="00A818A5">
        <w:rPr>
          <w:rFonts w:ascii="Times New Roman" w:hAnsi="Times New Roman" w:cs="Times New Roman"/>
          <w:sz w:val="28"/>
          <w:szCs w:val="28"/>
        </w:rPr>
        <w:t>j</w:t>
      </w:r>
      <w:r w:rsidR="000C463F" w:rsidRPr="00414DB0">
        <w:rPr>
          <w:rFonts w:ascii="Times New Roman" w:hAnsi="Times New Roman" w:cs="Times New Roman"/>
          <w:sz w:val="28"/>
          <w:szCs w:val="28"/>
        </w:rPr>
        <w:t xml:space="preserve"> </w:t>
      </w:r>
      <w:r w:rsidR="000C463F" w:rsidRPr="00A818A5">
        <w:rPr>
          <w:rFonts w:ascii="Times New Roman" w:hAnsi="Times New Roman" w:cs="Times New Roman"/>
          <w:sz w:val="28"/>
          <w:szCs w:val="28"/>
        </w:rPr>
        <w:t>A</w:t>
      </w:r>
      <w:r w:rsidR="000C463F" w:rsidRPr="00414DB0">
        <w:rPr>
          <w:rFonts w:ascii="Times New Roman" w:hAnsi="Times New Roman" w:cs="Times New Roman"/>
          <w:sz w:val="28"/>
          <w:szCs w:val="28"/>
        </w:rPr>
        <w:t>;</w:t>
      </w:r>
      <w:r w:rsidR="00414DB0" w:rsidRPr="00414D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4DB0" w:rsidRPr="00414DB0" w:rsidRDefault="00414DB0" w:rsidP="00414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14DB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0.755+2.633</w:t>
      </w:r>
      <w:r w:rsidRPr="00A818A5">
        <w:rPr>
          <w:rFonts w:ascii="Times New Roman" w:hAnsi="Times New Roman" w:cs="Times New Roman"/>
          <w:sz w:val="28"/>
          <w:szCs w:val="28"/>
        </w:rPr>
        <w:t>j</w:t>
      </w:r>
      <w:r w:rsidRPr="00414DB0">
        <w:rPr>
          <w:rFonts w:ascii="Times New Roman" w:hAnsi="Times New Roman" w:cs="Times New Roman"/>
          <w:sz w:val="28"/>
          <w:szCs w:val="28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r w:rsidRPr="00414DB0">
        <w:rPr>
          <w:rFonts w:ascii="Times New Roman" w:hAnsi="Times New Roman" w:cs="Times New Roman"/>
          <w:sz w:val="28"/>
          <w:szCs w:val="28"/>
        </w:rPr>
        <w:t>;</w:t>
      </w:r>
    </w:p>
    <w:p w:rsidR="00790C1E" w:rsidRPr="00414DB0" w:rsidRDefault="00790C1E" w:rsidP="00790C1E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 w:rsidRPr="00414DB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14DB0">
        <w:rPr>
          <w:rFonts w:ascii="Times New Roman" w:hAnsi="Times New Roman" w:cs="Times New Roman"/>
          <w:sz w:val="28"/>
          <w:szCs w:val="28"/>
        </w:rPr>
        <w:t xml:space="preserve"> =</w:t>
      </w:r>
      <w:r w:rsidR="00414DB0">
        <w:rPr>
          <w:rFonts w:ascii="Times New Roman" w:hAnsi="Times New Roman" w:cs="Times New Roman"/>
          <w:sz w:val="28"/>
          <w:szCs w:val="28"/>
        </w:rPr>
        <w:t xml:space="preserve"> -1.619 + 1.063j</w:t>
      </w:r>
      <w:r w:rsidR="000C463F" w:rsidRPr="00A818A5">
        <w:rPr>
          <w:rFonts w:ascii="Times New Roman" w:hAnsi="Times New Roman" w:cs="Times New Roman"/>
          <w:sz w:val="28"/>
          <w:szCs w:val="28"/>
        </w:rPr>
        <w:t>A</w:t>
      </w:r>
      <w:r w:rsidR="000C463F" w:rsidRPr="00414DB0">
        <w:rPr>
          <w:rFonts w:ascii="Times New Roman" w:hAnsi="Times New Roman" w:cs="Times New Roman"/>
          <w:sz w:val="28"/>
          <w:szCs w:val="28"/>
        </w:rPr>
        <w:t>;</w:t>
      </w:r>
    </w:p>
    <w:p w:rsidR="000C463F" w:rsidRPr="00A818A5" w:rsidRDefault="00DF443C" w:rsidP="00E512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Найдем значения тока на каждом элементе электрической цепи:</w:t>
      </w:r>
    </w:p>
    <w:p w:rsidR="00D61655" w:rsidRPr="00414DB0" w:rsidRDefault="0019328F" w:rsidP="00E512A4">
      <w:pPr>
        <w:rPr>
          <w:rFonts w:ascii="Times New Roman" w:hAnsi="Times New Roman" w:cs="Times New Roman"/>
          <w:lang w:val="ru-RU"/>
        </w:rPr>
      </w:pPr>
      <w:r w:rsidRPr="00EE7F7F">
        <w:rPr>
          <w:rFonts w:ascii="Times New Roman" w:hAnsi="Times New Roman" w:cs="Times New Roman"/>
          <w:position w:val="-174"/>
        </w:rPr>
        <w:object w:dxaOrig="3320" w:dyaOrig="3560">
          <v:shape id="_x0000_i1033" type="#_x0000_t75" style="width:182.05pt;height:194.95pt" o:ole="">
            <v:imagedata r:id="rId26" o:title=""/>
          </v:shape>
          <o:OLEObject Type="Embed" ProgID="Equation.3" ShapeID="_x0000_i1033" DrawAspect="Content" ObjectID="_1578212374" r:id="rId27"/>
        </w:object>
      </w:r>
    </w:p>
    <w:p w:rsidR="0019328F" w:rsidRDefault="0019328F" w:rsidP="00E512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28F" w:rsidRDefault="0019328F" w:rsidP="00E512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28F" w:rsidRDefault="0019328F" w:rsidP="00E512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28F" w:rsidRDefault="0019328F" w:rsidP="00E512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28F" w:rsidRDefault="0019328F" w:rsidP="00E512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28F" w:rsidRDefault="0019328F" w:rsidP="00E512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4CBE" w:rsidRPr="00A818A5" w:rsidRDefault="00B74CBE" w:rsidP="00E512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Вычислим напряжение на каждом элементе цепи:</w:t>
      </w:r>
    </w:p>
    <w:p w:rsidR="00B74CBE" w:rsidRDefault="0019328F" w:rsidP="00E512A4">
      <w:pPr>
        <w:rPr>
          <w:rFonts w:ascii="Times New Roman" w:hAnsi="Times New Roman" w:cs="Times New Roman"/>
          <w:lang w:val="ru-RU"/>
        </w:rPr>
      </w:pPr>
      <w:r w:rsidRPr="0019328F">
        <w:rPr>
          <w:rFonts w:ascii="Times New Roman" w:hAnsi="Times New Roman" w:cs="Times New Roman"/>
          <w:position w:val="-112"/>
          <w:lang w:val="ru-RU"/>
        </w:rPr>
        <w:object w:dxaOrig="3440" w:dyaOrig="2360">
          <v:shape id="_x0000_i1034" type="#_x0000_t75" style="width:193.6pt;height:120.25pt" o:ole="">
            <v:imagedata r:id="rId28" o:title=""/>
          </v:shape>
          <o:OLEObject Type="Embed" ProgID="Equation.3" ShapeID="_x0000_i1034" DrawAspect="Content" ObjectID="_1578212375" r:id="rId29"/>
        </w:object>
      </w:r>
    </w:p>
    <w:p w:rsidR="0019328F" w:rsidRDefault="0019328F" w:rsidP="0019328F">
      <w:r w:rsidRPr="000712AC">
        <w:rPr>
          <w:position w:val="-50"/>
        </w:rPr>
        <w:object w:dxaOrig="4420" w:dyaOrig="1120">
          <v:shape id="_x0000_i1035" type="#_x0000_t75" style="width:222.1pt;height:56.4pt" o:ole="">
            <v:imagedata r:id="rId30" o:title=""/>
          </v:shape>
          <o:OLEObject Type="Embed" ProgID="Equation.3" ShapeID="_x0000_i1035" DrawAspect="Content" ObjectID="_1578212376" r:id="rId31"/>
        </w:object>
      </w:r>
    </w:p>
    <w:p w:rsidR="00E512A4" w:rsidRPr="00A818A5" w:rsidRDefault="00751D06" w:rsidP="001932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Вычислим мощность, которая выделяется на потребителях</w:t>
      </w:r>
      <w:r w:rsidR="00D47664"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и на источнике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1D06" w:rsidRPr="00751D06" w:rsidRDefault="00EB40D6" w:rsidP="00E512A4">
      <w:pPr>
        <w:rPr>
          <w:rFonts w:ascii="Times New Roman" w:hAnsi="Times New Roman" w:cs="Times New Roman"/>
        </w:rPr>
      </w:pPr>
      <w:r w:rsidRPr="003739F2">
        <w:rPr>
          <w:rFonts w:ascii="Times New Roman" w:hAnsi="Times New Roman" w:cs="Times New Roman"/>
          <w:position w:val="-188"/>
          <w:lang w:val="ru-RU"/>
        </w:rPr>
        <w:object w:dxaOrig="4520" w:dyaOrig="3879">
          <v:shape id="_x0000_i1036" type="#_x0000_t75" style="width:245.2pt;height:209.2pt" o:ole="">
            <v:imagedata r:id="rId32" o:title=""/>
          </v:shape>
          <o:OLEObject Type="Embed" ProgID="Equation.3" ShapeID="_x0000_i1036" DrawAspect="Content" ObjectID="_1578212377" r:id="rId33"/>
        </w:object>
      </w:r>
    </w:p>
    <w:p w:rsidR="00E512A4" w:rsidRPr="008D35D1" w:rsidRDefault="00990CB5" w:rsidP="00C003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Для вычисления активной и реактивной мощности необходимо найти сумму вещественных значений и сумму мнимых значений каждого потребителя</w:t>
      </w:r>
      <w:r w:rsidR="002E1B29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найдем </w:t>
      </w:r>
      <w:r w:rsidR="002E1B29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5911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="002E1B29" w:rsidRPr="002E1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1B2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E1B29">
        <w:rPr>
          <w:rFonts w:ascii="Times New Roman" w:hAnsi="Times New Roman" w:cs="Times New Roman"/>
          <w:sz w:val="28"/>
          <w:szCs w:val="28"/>
        </w:rPr>
        <w:t>Q</w:t>
      </w:r>
      <w:proofErr w:type="spellStart"/>
      <w:r w:rsidR="005911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Pr="00A818A5">
        <w:rPr>
          <w:rFonts w:ascii="Times New Roman" w:hAnsi="Times New Roman" w:cs="Times New Roman"/>
          <w:sz w:val="28"/>
          <w:szCs w:val="28"/>
          <w:lang w:val="ru-RU"/>
        </w:rPr>
        <w:t>. Соответственно получаем:</w:t>
      </w:r>
    </w:p>
    <w:p w:rsidR="00990CB5" w:rsidRPr="00A818A5" w:rsidRDefault="00990CB5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A67D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="00A67D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17448" w:rsidRPr="00517448">
        <w:rPr>
          <w:rFonts w:ascii="Times New Roman" w:hAnsi="Times New Roman" w:cs="Times New Roman"/>
          <w:sz w:val="28"/>
          <w:szCs w:val="28"/>
          <w:lang w:val="ru-RU"/>
        </w:rPr>
        <w:t>177.348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90CB5" w:rsidRPr="00A818A5" w:rsidRDefault="00D47664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18A5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="00A67D8F" w:rsidRPr="00A67D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proofErr w:type="gramStart"/>
      <w:r w:rsidR="00A67D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="00A67D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 w:rsidR="00355B93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End"/>
      <w:r w:rsidR="00517448" w:rsidRPr="00517448">
        <w:rPr>
          <w:rFonts w:ascii="Times New Roman" w:hAnsi="Times New Roman" w:cs="Times New Roman"/>
          <w:sz w:val="28"/>
          <w:szCs w:val="28"/>
          <w:lang w:val="ru-RU"/>
        </w:rPr>
        <w:t xml:space="preserve"> 105.049</w:t>
      </w:r>
      <w:r w:rsidR="00517448">
        <w:rPr>
          <w:rFonts w:ascii="Times New Roman" w:hAnsi="Times New Roman" w:cs="Times New Roman"/>
          <w:sz w:val="28"/>
          <w:szCs w:val="28"/>
        </w:rPr>
        <w:t>j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7448" w:rsidRDefault="00517448" w:rsidP="00005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7448" w:rsidRDefault="00517448" w:rsidP="00005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7448" w:rsidRDefault="00517448" w:rsidP="00005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7664" w:rsidRPr="00A818A5" w:rsidRDefault="00D47664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Найдем полную мощность на источнике:</w:t>
      </w:r>
    </w:p>
    <w:p w:rsidR="00D47664" w:rsidRPr="00A818A5" w:rsidRDefault="00517448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D8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420" w:dyaOrig="440">
          <v:shape id="_x0000_i1037" type="#_x0000_t75" style="width:3in;height:26.5pt" o:ole="">
            <v:imagedata r:id="rId34" o:title=""/>
          </v:shape>
          <o:OLEObject Type="Embed" ProgID="Equation.3" ShapeID="_x0000_i1037" DrawAspect="Content" ObjectID="_1578212378" r:id="rId35"/>
        </w:object>
      </w:r>
    </w:p>
    <w:p w:rsidR="00D47664" w:rsidRPr="00A818A5" w:rsidRDefault="00D47664" w:rsidP="00005A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Найдем полную мощность на потребителях:</w:t>
      </w:r>
    </w:p>
    <w:p w:rsidR="00DA309F" w:rsidRDefault="00517448" w:rsidP="00DA30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3840" w:dyaOrig="460">
          <v:shape id="_x0000_i1038" type="#_x0000_t75" style="width:224.85pt;height:26.5pt" o:ole="">
            <v:imagedata r:id="rId36" o:title=""/>
          </v:shape>
          <o:OLEObject Type="Embed" ProgID="Equation.3" ShapeID="_x0000_i1038" DrawAspect="Content" ObjectID="_1578212379" r:id="rId37"/>
        </w:object>
      </w:r>
    </w:p>
    <w:p w:rsidR="00A67D8F" w:rsidRDefault="00EA59BE" w:rsidP="00DA309F">
      <w:pPr>
        <w:rPr>
          <w:rFonts w:ascii="Times New Roman" w:hAnsi="Times New Roman" w:cs="Times New Roman"/>
          <w:vertAlign w:val="subscript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Построим векторные диаграммы для соответствующих контуров первой гармоники</w:t>
      </w:r>
      <w:r w:rsidR="006D5E83" w:rsidRPr="00FB345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61655">
        <w:rPr>
          <w:rFonts w:ascii="Times New Roman" w:hAnsi="Times New Roman" w:cs="Times New Roman"/>
          <w:noProof/>
          <w:vertAlign w:val="subscript"/>
          <w:lang w:val="ru-RU" w:eastAsia="ru-RU"/>
        </w:rPr>
        <w:drawing>
          <wp:inline distT="0" distB="0" distL="0" distR="0" wp14:anchorId="0B2819AB" wp14:editId="1C6D6899">
            <wp:extent cx="5486400" cy="3200400"/>
            <wp:effectExtent l="0" t="0" r="19050" b="1905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393162" w:rsidRPr="00393162">
        <w:rPr>
          <w:rFonts w:ascii="Times New Roman" w:hAnsi="Times New Roman" w:cs="Times New Roman"/>
          <w:noProof/>
          <w:vertAlign w:val="subscript"/>
          <w:lang w:val="ru-RU" w:eastAsia="ru-RU"/>
        </w:rPr>
        <w:t xml:space="preserve"> </w:t>
      </w:r>
    </w:p>
    <w:p w:rsidR="00A67D8F" w:rsidRPr="002A6397" w:rsidRDefault="00A67D8F" w:rsidP="00005A39">
      <w:pPr>
        <w:rPr>
          <w:rFonts w:ascii="Times New Roman" w:hAnsi="Times New Roman" w:cs="Times New Roman"/>
          <w:vertAlign w:val="subscript"/>
          <w:lang w:val="ru-RU"/>
        </w:rPr>
      </w:pPr>
      <w:r>
        <w:rPr>
          <w:rFonts w:ascii="Times New Roman" w:hAnsi="Times New Roman" w:cs="Times New Roman"/>
          <w:noProof/>
          <w:vertAlign w:val="subscript"/>
          <w:lang w:val="ru-RU" w:eastAsia="ru-RU"/>
        </w:rPr>
        <w:drawing>
          <wp:inline distT="0" distB="0" distL="0" distR="0">
            <wp:extent cx="5486400" cy="2754923"/>
            <wp:effectExtent l="0" t="0" r="19050" b="2667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A67D8F" w:rsidRDefault="00D61655" w:rsidP="00005A39">
      <w:pPr>
        <w:rPr>
          <w:rFonts w:ascii="Times New Roman" w:hAnsi="Times New Roman" w:cs="Times New Roman"/>
          <w:vertAlign w:val="subscript"/>
          <w:lang w:val="ru-RU"/>
        </w:rPr>
      </w:pPr>
      <w:r>
        <w:rPr>
          <w:rFonts w:ascii="Times New Roman" w:hAnsi="Times New Roman" w:cs="Times New Roman"/>
          <w:noProof/>
          <w:vertAlign w:val="subscript"/>
          <w:lang w:val="ru-RU" w:eastAsia="ru-RU"/>
        </w:rPr>
        <w:lastRenderedPageBreak/>
        <w:drawing>
          <wp:inline distT="0" distB="0" distL="0" distR="0" wp14:anchorId="61AECDB5" wp14:editId="0A1694EA">
            <wp:extent cx="5486400" cy="2954216"/>
            <wp:effectExtent l="0" t="0" r="19050" b="177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591163">
        <w:rPr>
          <w:rFonts w:ascii="Times New Roman" w:hAnsi="Times New Roman" w:cs="Times New Roman"/>
          <w:noProof/>
          <w:vertAlign w:val="subscript"/>
          <w:lang w:val="ru-RU" w:eastAsia="ru-RU"/>
        </w:rPr>
        <w:drawing>
          <wp:inline distT="0" distB="0" distL="0" distR="0" wp14:anchorId="1F8453CB" wp14:editId="328F5EE0">
            <wp:extent cx="5486400" cy="2954216"/>
            <wp:effectExtent l="0" t="0" r="19050" b="1778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Вычислим требуемые значе</w:t>
      </w:r>
      <w:r>
        <w:rPr>
          <w:rFonts w:ascii="Times New Roman" w:hAnsi="Times New Roman" w:cs="Times New Roman"/>
          <w:sz w:val="28"/>
          <w:szCs w:val="28"/>
          <w:lang w:val="ru-RU"/>
        </w:rPr>
        <w:t>ния в условии задания для</w:t>
      </w:r>
      <w:r w:rsidR="00FC00F6">
        <w:rPr>
          <w:rFonts w:ascii="Times New Roman" w:hAnsi="Times New Roman" w:cs="Times New Roman"/>
          <w:sz w:val="28"/>
          <w:szCs w:val="28"/>
          <w:lang w:val="ru-RU"/>
        </w:rPr>
        <w:t xml:space="preserve"> второй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гармоники (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r w:rsidR="00DA309F" w:rsidRPr="00DA309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818A5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, то:</w:t>
      </w:r>
    </w:p>
    <w:p w:rsidR="00D61655" w:rsidRPr="00FB7CEA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X</w:t>
      </w:r>
      <w:r w:rsidRPr="00A818A5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12,56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61655" w:rsidRPr="005D07B9" w:rsidRDefault="00D61655" w:rsidP="00D616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FC00F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D5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E83" w:rsidRPr="00FB34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D5E83" w:rsidRPr="00FB345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995</w:t>
      </w:r>
      <w:r>
        <w:rPr>
          <w:rFonts w:ascii="Times New Roman" w:hAnsi="Times New Roman" w:cs="Times New Roman"/>
          <w:sz w:val="28"/>
          <w:szCs w:val="28"/>
        </w:rPr>
        <w:t>j</w:t>
      </w:r>
      <w:r w:rsidR="00FC0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Подставив выше вычисленные значения в изначальную систему и решив её, найдем следующие значения контурных токов и напряжение на источнике тока:</w:t>
      </w:r>
    </w:p>
    <w:p w:rsidR="00D61655" w:rsidRPr="00D61655" w:rsidRDefault="00D61655" w:rsidP="00D61655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 w:rsidRPr="00D616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1655">
        <w:rPr>
          <w:rFonts w:ascii="Times New Roman" w:hAnsi="Times New Roman" w:cs="Times New Roman"/>
          <w:sz w:val="28"/>
          <w:szCs w:val="28"/>
        </w:rPr>
        <w:t xml:space="preserve"> = </w:t>
      </w:r>
      <w:r w:rsidR="00FC00F6" w:rsidRPr="00FC00F6">
        <w:rPr>
          <w:rFonts w:ascii="Times New Roman" w:hAnsi="Times New Roman" w:cs="Times New Roman"/>
          <w:sz w:val="28"/>
          <w:szCs w:val="28"/>
        </w:rPr>
        <w:t>5</w:t>
      </w:r>
      <w:r w:rsidR="00FC00F6">
        <w:rPr>
          <w:rFonts w:ascii="Times New Roman" w:hAnsi="Times New Roman" w:cs="Times New Roman"/>
          <w:sz w:val="28"/>
          <w:szCs w:val="28"/>
        </w:rPr>
        <w:t>.49 + 1.738</w:t>
      </w:r>
      <w:r w:rsidRPr="00A818A5">
        <w:rPr>
          <w:rFonts w:ascii="Times New Roman" w:hAnsi="Times New Roman" w:cs="Times New Roman"/>
          <w:sz w:val="28"/>
          <w:szCs w:val="28"/>
        </w:rPr>
        <w:t>j</w:t>
      </w:r>
      <w:r w:rsidRPr="00D61655">
        <w:rPr>
          <w:rFonts w:ascii="Times New Roman" w:hAnsi="Times New Roman" w:cs="Times New Roman"/>
          <w:sz w:val="28"/>
          <w:szCs w:val="28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r w:rsidRPr="00D61655">
        <w:rPr>
          <w:rFonts w:ascii="Times New Roman" w:hAnsi="Times New Roman" w:cs="Times New Roman"/>
          <w:sz w:val="28"/>
          <w:szCs w:val="28"/>
        </w:rPr>
        <w:t>;</w:t>
      </w:r>
    </w:p>
    <w:p w:rsidR="00D61655" w:rsidRPr="00D61655" w:rsidRDefault="00D61655" w:rsidP="00D61655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 w:rsidRPr="00D616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C00F6">
        <w:rPr>
          <w:rFonts w:ascii="Times New Roman" w:hAnsi="Times New Roman" w:cs="Times New Roman"/>
          <w:sz w:val="28"/>
          <w:szCs w:val="28"/>
        </w:rPr>
        <w:t xml:space="preserve"> = -1.089 + 0.585</w:t>
      </w:r>
      <w:r w:rsidRPr="00A818A5">
        <w:rPr>
          <w:rFonts w:ascii="Times New Roman" w:hAnsi="Times New Roman" w:cs="Times New Roman"/>
          <w:sz w:val="28"/>
          <w:szCs w:val="28"/>
        </w:rPr>
        <w:t>j</w:t>
      </w:r>
      <w:r w:rsidRPr="00D61655">
        <w:rPr>
          <w:rFonts w:ascii="Times New Roman" w:hAnsi="Times New Roman" w:cs="Times New Roman"/>
          <w:sz w:val="28"/>
          <w:szCs w:val="28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r w:rsidRPr="00D61655">
        <w:rPr>
          <w:rFonts w:ascii="Times New Roman" w:hAnsi="Times New Roman" w:cs="Times New Roman"/>
          <w:sz w:val="28"/>
          <w:szCs w:val="28"/>
        </w:rPr>
        <w:t>;</w:t>
      </w:r>
    </w:p>
    <w:p w:rsidR="00D61655" w:rsidRPr="00D61655" w:rsidRDefault="00D61655" w:rsidP="00D61655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 w:rsidRPr="00D6165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C00F6">
        <w:rPr>
          <w:rFonts w:ascii="Times New Roman" w:hAnsi="Times New Roman" w:cs="Times New Roman"/>
          <w:sz w:val="28"/>
          <w:szCs w:val="28"/>
        </w:rPr>
        <w:t xml:space="preserve"> = 0.369 + 0.377</w:t>
      </w:r>
      <w:r w:rsidRPr="00A818A5">
        <w:rPr>
          <w:rFonts w:ascii="Times New Roman" w:hAnsi="Times New Roman" w:cs="Times New Roman"/>
          <w:sz w:val="28"/>
          <w:szCs w:val="28"/>
        </w:rPr>
        <w:t>j</w:t>
      </w:r>
      <w:r w:rsidRPr="00D61655">
        <w:rPr>
          <w:rFonts w:ascii="Times New Roman" w:hAnsi="Times New Roman" w:cs="Times New Roman"/>
          <w:sz w:val="28"/>
          <w:szCs w:val="28"/>
        </w:rPr>
        <w:t xml:space="preserve"> </w:t>
      </w:r>
      <w:r w:rsidRPr="00A818A5">
        <w:rPr>
          <w:rFonts w:ascii="Times New Roman" w:hAnsi="Times New Roman" w:cs="Times New Roman"/>
          <w:sz w:val="28"/>
          <w:szCs w:val="28"/>
        </w:rPr>
        <w:t>A</w:t>
      </w:r>
      <w:r w:rsidRPr="00D61655">
        <w:rPr>
          <w:rFonts w:ascii="Times New Roman" w:hAnsi="Times New Roman" w:cs="Times New Roman"/>
          <w:sz w:val="28"/>
          <w:szCs w:val="28"/>
        </w:rPr>
        <w:t>;</w:t>
      </w:r>
    </w:p>
    <w:p w:rsidR="00D61655" w:rsidRPr="00D61655" w:rsidRDefault="00FC00F6" w:rsidP="00D61655">
      <w:pPr>
        <w:rPr>
          <w:rFonts w:ascii="Times New Roman" w:hAnsi="Times New Roman" w:cs="Times New Roman"/>
          <w:sz w:val="28"/>
          <w:szCs w:val="28"/>
        </w:rPr>
      </w:pPr>
      <w:r w:rsidRPr="00A818A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1655" w:rsidRPr="00D6165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1.614 + 2.465</w:t>
      </w:r>
      <w:r w:rsidR="00D61655" w:rsidRPr="00A818A5">
        <w:rPr>
          <w:rFonts w:ascii="Times New Roman" w:hAnsi="Times New Roman" w:cs="Times New Roman"/>
          <w:sz w:val="28"/>
          <w:szCs w:val="28"/>
        </w:rPr>
        <w:t>j</w:t>
      </w:r>
      <w:r w:rsidR="00D61655" w:rsidRPr="00D61655">
        <w:rPr>
          <w:rFonts w:ascii="Times New Roman" w:hAnsi="Times New Roman" w:cs="Times New Roman"/>
          <w:sz w:val="28"/>
          <w:szCs w:val="28"/>
        </w:rPr>
        <w:t xml:space="preserve"> </w:t>
      </w:r>
      <w:r w:rsidR="00D61655" w:rsidRPr="00A818A5">
        <w:rPr>
          <w:rFonts w:ascii="Times New Roman" w:hAnsi="Times New Roman" w:cs="Times New Roman"/>
          <w:sz w:val="28"/>
          <w:szCs w:val="28"/>
        </w:rPr>
        <w:t>A</w:t>
      </w:r>
      <w:r w:rsidR="00D61655" w:rsidRPr="00D61655">
        <w:rPr>
          <w:rFonts w:ascii="Times New Roman" w:hAnsi="Times New Roman" w:cs="Times New Roman"/>
          <w:sz w:val="28"/>
          <w:szCs w:val="28"/>
        </w:rPr>
        <w:t>;</w:t>
      </w: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Найдем значения тока на каждом элементе электрической цепи:</w:t>
      </w:r>
    </w:p>
    <w:p w:rsidR="00D61655" w:rsidRPr="00EE7F7F" w:rsidRDefault="00C72948" w:rsidP="00D61655">
      <w:pPr>
        <w:rPr>
          <w:rFonts w:ascii="Times New Roman" w:hAnsi="Times New Roman" w:cs="Times New Roman"/>
        </w:rPr>
      </w:pPr>
      <w:r w:rsidRPr="00EE7F7F">
        <w:rPr>
          <w:rFonts w:ascii="Times New Roman" w:hAnsi="Times New Roman" w:cs="Times New Roman"/>
          <w:position w:val="-174"/>
        </w:rPr>
        <w:object w:dxaOrig="3360" w:dyaOrig="3560">
          <v:shape id="_x0000_i1039" type="#_x0000_t75" style="width:185.45pt;height:194.95pt" o:ole="">
            <v:imagedata r:id="rId42" o:title=""/>
          </v:shape>
          <o:OLEObject Type="Embed" ProgID="Equation.3" ShapeID="_x0000_i1039" DrawAspect="Content" ObjectID="_1578212380" r:id="rId43"/>
        </w:object>
      </w:r>
    </w:p>
    <w:p w:rsidR="00D61655" w:rsidRPr="008E6B56" w:rsidRDefault="00D61655" w:rsidP="00D61655">
      <w:pPr>
        <w:rPr>
          <w:rFonts w:ascii="Times New Roman" w:hAnsi="Times New Roman" w:cs="Times New Roman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0F6" w:rsidRDefault="00FC00F6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2948" w:rsidRDefault="00C72948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2948" w:rsidRDefault="00C72948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Вычислим напряжение на каждом элементе цепи:</w:t>
      </w:r>
    </w:p>
    <w:p w:rsidR="00C72948" w:rsidRDefault="00C72948" w:rsidP="00C72948">
      <w:pPr>
        <w:rPr>
          <w:rFonts w:ascii="Times New Roman" w:hAnsi="Times New Roman" w:cs="Times New Roman"/>
          <w:lang w:val="ru-RU"/>
        </w:rPr>
      </w:pPr>
      <w:r w:rsidRPr="005D07B9">
        <w:rPr>
          <w:rFonts w:ascii="Times New Roman" w:hAnsi="Times New Roman" w:cs="Times New Roman"/>
          <w:position w:val="-208"/>
          <w:lang w:val="ru-RU"/>
        </w:rPr>
        <w:object w:dxaOrig="4280" w:dyaOrig="3519">
          <v:shape id="_x0000_i1040" type="#_x0000_t75" style="width:231.6pt;height:189.5pt" o:ole="">
            <v:imagedata r:id="rId44" o:title=""/>
          </v:shape>
          <o:OLEObject Type="Embed" ProgID="Equation.3" ShapeID="_x0000_i1040" DrawAspect="Content" ObjectID="_1578212381" r:id="rId45"/>
        </w:object>
      </w:r>
    </w:p>
    <w:p w:rsidR="00D61655" w:rsidRPr="00A818A5" w:rsidRDefault="00D61655" w:rsidP="00C729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Вычислим мощность, которая выделяется на потребителях и на источнике:</w:t>
      </w:r>
    </w:p>
    <w:p w:rsidR="00D61655" w:rsidRPr="00751D06" w:rsidRDefault="00EB40D6" w:rsidP="00D61655">
      <w:pPr>
        <w:rPr>
          <w:rFonts w:ascii="Times New Roman" w:hAnsi="Times New Roman" w:cs="Times New Roman"/>
        </w:rPr>
      </w:pPr>
      <w:r w:rsidRPr="003739F2">
        <w:rPr>
          <w:rFonts w:ascii="Times New Roman" w:hAnsi="Times New Roman" w:cs="Times New Roman"/>
          <w:position w:val="-188"/>
          <w:lang w:val="ru-RU"/>
        </w:rPr>
        <w:object w:dxaOrig="4680" w:dyaOrig="3879">
          <v:shape id="_x0000_i1041" type="#_x0000_t75" style="width:252.7pt;height:209.2pt" o:ole="">
            <v:imagedata r:id="rId46" o:title=""/>
          </v:shape>
          <o:OLEObject Type="Embed" ProgID="Equation.3" ShapeID="_x0000_i1041" DrawAspect="Content" ObjectID="_1578212382" r:id="rId47"/>
        </w:object>
      </w:r>
    </w:p>
    <w:p w:rsidR="00D61655" w:rsidRPr="008D35D1" w:rsidRDefault="00D61655" w:rsidP="00D61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Для вычисления активной и реактивной мощности необходимо найти сумму вещественных значений и сумму мнимых значений каждого потребителя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найдем 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Pr="002E1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Pr="00A818A5">
        <w:rPr>
          <w:rFonts w:ascii="Times New Roman" w:hAnsi="Times New Roman" w:cs="Times New Roman"/>
          <w:sz w:val="28"/>
          <w:szCs w:val="28"/>
          <w:lang w:val="ru-RU"/>
        </w:rPr>
        <w:t>. Соответственно получаем:</w:t>
      </w: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8,484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18A5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Pr="00A67D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r w:rsidR="00EB40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потр</w:t>
      </w:r>
      <w:proofErr w:type="spellEnd"/>
      <w:r w:rsidR="00EB40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 w:rsidR="00EB40D6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EB40D6" w:rsidRPr="00FB3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0,161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5D09" w:rsidRDefault="00CB5D09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5D09" w:rsidRDefault="00CB5D09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5D09" w:rsidRDefault="00CB5D09" w:rsidP="00D616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1655" w:rsidRPr="00A818A5" w:rsidRDefault="00D61655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Найдем полную мощность на источнике:</w:t>
      </w:r>
    </w:p>
    <w:p w:rsidR="00D61655" w:rsidRPr="00A818A5" w:rsidRDefault="00DA309F" w:rsidP="00D61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D8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480" w:dyaOrig="440">
          <v:shape id="_x0000_i1042" type="#_x0000_t75" style="width:220.1pt;height:26.5pt" o:ole="">
            <v:imagedata r:id="rId48" o:title=""/>
          </v:shape>
          <o:OLEObject Type="Embed" ProgID="Equation.3" ShapeID="_x0000_i1042" DrawAspect="Content" ObjectID="_1578212383" r:id="rId49"/>
        </w:object>
      </w:r>
    </w:p>
    <w:p w:rsidR="00ED522D" w:rsidRDefault="00D61655" w:rsidP="00ED52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>Найдем полную мощность на потребителях:</w:t>
      </w:r>
      <w:r w:rsidR="00DA309F" w:rsidRPr="00A818A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3760" w:dyaOrig="460">
          <v:shape id="_x0000_i1043" type="#_x0000_t75" style="width:220.75pt;height:26.5pt" o:ole="">
            <v:imagedata r:id="rId50" o:title=""/>
          </v:shape>
          <o:OLEObject Type="Embed" ProgID="Equation.3" ShapeID="_x0000_i1043" DrawAspect="Content" ObjectID="_1578212384" r:id="rId51"/>
        </w:object>
      </w:r>
    </w:p>
    <w:p w:rsidR="00D61655" w:rsidRDefault="00D61655" w:rsidP="00ED522D">
      <w:pPr>
        <w:rPr>
          <w:rFonts w:ascii="Times New Roman" w:hAnsi="Times New Roman" w:cs="Times New Roman"/>
          <w:vertAlign w:val="subscript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Построим векторные диаграммы для соответствующих контуров </w:t>
      </w:r>
      <w:r w:rsidR="0002684E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5D09" w:rsidRPr="00A818A5">
        <w:rPr>
          <w:rFonts w:ascii="Times New Roman" w:hAnsi="Times New Roman" w:cs="Times New Roman"/>
          <w:sz w:val="28"/>
          <w:szCs w:val="28"/>
          <w:lang w:val="ru-RU"/>
        </w:rPr>
        <w:t>гармоники</w:t>
      </w:r>
      <w:r w:rsidR="00CB5D0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noProof/>
          <w:vertAlign w:val="subscript"/>
          <w:lang w:val="ru-RU" w:eastAsia="ru-RU"/>
        </w:rPr>
        <w:drawing>
          <wp:inline distT="0" distB="0" distL="0" distR="0" wp14:anchorId="50A72AA5" wp14:editId="381BE0F2">
            <wp:extent cx="5486400" cy="32575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 w:rsidRPr="00393162">
        <w:rPr>
          <w:rFonts w:ascii="Times New Roman" w:hAnsi="Times New Roman" w:cs="Times New Roman"/>
          <w:noProof/>
          <w:vertAlign w:val="subscript"/>
          <w:lang w:val="ru-RU" w:eastAsia="ru-RU"/>
        </w:rPr>
        <w:t xml:space="preserve"> </w:t>
      </w:r>
    </w:p>
    <w:p w:rsidR="00D61655" w:rsidRPr="002A6397" w:rsidRDefault="00D61655" w:rsidP="00D61655">
      <w:pPr>
        <w:rPr>
          <w:rFonts w:ascii="Times New Roman" w:hAnsi="Times New Roman" w:cs="Times New Roman"/>
          <w:vertAlign w:val="subscript"/>
          <w:lang w:val="ru-RU"/>
        </w:rPr>
      </w:pPr>
      <w:r>
        <w:rPr>
          <w:rFonts w:ascii="Times New Roman" w:hAnsi="Times New Roman" w:cs="Times New Roman"/>
          <w:noProof/>
          <w:vertAlign w:val="subscript"/>
          <w:lang w:val="ru-RU" w:eastAsia="ru-RU"/>
        </w:rPr>
        <w:drawing>
          <wp:inline distT="0" distB="0" distL="0" distR="0" wp14:anchorId="20917810" wp14:editId="07B7B09E">
            <wp:extent cx="5486400" cy="2754923"/>
            <wp:effectExtent l="0" t="0" r="19050" b="266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D61655" w:rsidRDefault="00D61655" w:rsidP="00D61655">
      <w:pPr>
        <w:rPr>
          <w:rFonts w:ascii="Times New Roman" w:hAnsi="Times New Roman" w:cs="Times New Roman"/>
          <w:vertAlign w:val="subscript"/>
          <w:lang w:val="ru-RU"/>
        </w:rPr>
      </w:pPr>
      <w:r>
        <w:rPr>
          <w:rFonts w:ascii="Times New Roman" w:hAnsi="Times New Roman" w:cs="Times New Roman"/>
          <w:noProof/>
          <w:vertAlign w:val="subscript"/>
          <w:lang w:val="ru-RU" w:eastAsia="ru-RU"/>
        </w:rPr>
        <w:lastRenderedPageBreak/>
        <w:drawing>
          <wp:inline distT="0" distB="0" distL="0" distR="0" wp14:anchorId="2CFF56B8" wp14:editId="5AAEA8F5">
            <wp:extent cx="5486400" cy="2998839"/>
            <wp:effectExtent l="0" t="0" r="19050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rFonts w:ascii="Times New Roman" w:hAnsi="Times New Roman" w:cs="Times New Roman"/>
          <w:noProof/>
          <w:vertAlign w:val="subscript"/>
          <w:lang w:val="ru-RU" w:eastAsia="ru-RU"/>
        </w:rPr>
        <w:drawing>
          <wp:inline distT="0" distB="0" distL="0" distR="0" wp14:anchorId="7994B038" wp14:editId="58393FCA">
            <wp:extent cx="5486400" cy="2954216"/>
            <wp:effectExtent l="0" t="0" r="19050" b="177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D61655" w:rsidRPr="00A818A5" w:rsidRDefault="00D61655" w:rsidP="00D61655">
      <w:pPr>
        <w:pageBreakBefore/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</w:p>
    <w:p w:rsidR="00D61655" w:rsidRPr="00EF0EC9" w:rsidRDefault="00D61655" w:rsidP="00EF0EC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работы был изучен метод Контурных токов для цепи переменного тока. Функция источника тока была разложена на ряды Фурье и были найдены комплексные значения источника тока для постоянной величины и первых двух гармоник. В случае с постоянной величиной электрическая схема была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изменена</w:t>
      </w:r>
      <w:r w:rsidRPr="00A818A5">
        <w:rPr>
          <w:rFonts w:ascii="Times New Roman" w:hAnsi="Times New Roman" w:cs="Times New Roman"/>
          <w:sz w:val="28"/>
          <w:szCs w:val="28"/>
          <w:lang w:val="ru-RU"/>
        </w:rPr>
        <w:t xml:space="preserve"> и были найдены численные значения тока, напряжения и мощности на каждом потребители и на источнике. Корректность найденных значений была проверена с помощью баланса мощностей. Для первой гармоники было найдено комплексное значение тока, напряжения, активной, реактивной и полной мощности для каждого соответствующего потребителя и источника. Для проверки на корректность были составлены диаграммы и баланс мощностей. После оценки полученных результатов, был сделан вывод, что схема рассчитана верно.</w:t>
      </w:r>
      <w:r w:rsidRPr="00802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тока на источнике тока в случае с первой гармоникой равно нулю, что не требует дальнейшего расчета характеристик элементов в электрической цепи.</w:t>
      </w:r>
    </w:p>
    <w:sectPr w:rsidR="00D61655" w:rsidRPr="00EF0EC9" w:rsidSect="00D87C10">
      <w:head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E21" w:rsidRDefault="00315E21" w:rsidP="00FB345F">
      <w:pPr>
        <w:spacing w:after="0" w:line="240" w:lineRule="auto"/>
      </w:pPr>
      <w:r>
        <w:separator/>
      </w:r>
    </w:p>
  </w:endnote>
  <w:endnote w:type="continuationSeparator" w:id="0">
    <w:p w:rsidR="00315E21" w:rsidRDefault="00315E21" w:rsidP="00FB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45F" w:rsidRPr="000F76CF" w:rsidRDefault="00FB345F" w:rsidP="00FB345F">
    <w:pPr>
      <w:spacing w:line="360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Одесса 2017</w:t>
    </w:r>
  </w:p>
  <w:p w:rsidR="00FB345F" w:rsidRDefault="00FB345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E21" w:rsidRDefault="00315E21" w:rsidP="00FB345F">
      <w:pPr>
        <w:spacing w:after="0" w:line="240" w:lineRule="auto"/>
      </w:pPr>
      <w:r>
        <w:separator/>
      </w:r>
    </w:p>
  </w:footnote>
  <w:footnote w:type="continuationSeparator" w:id="0">
    <w:p w:rsidR="00315E21" w:rsidRDefault="00315E21" w:rsidP="00FB3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68874"/>
      <w:docPartObj>
        <w:docPartGallery w:val="Page Numbers (Top of Page)"/>
        <w:docPartUnique/>
      </w:docPartObj>
    </w:sdtPr>
    <w:sdtEndPr/>
    <w:sdtContent>
      <w:p w:rsidR="00D87C10" w:rsidRDefault="00D87C10" w:rsidP="00D87C1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15C" w:rsidRPr="0027715C">
          <w:rPr>
            <w:noProof/>
            <w:lang w:val="ru-RU"/>
          </w:rPr>
          <w:t>15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C10" w:rsidRDefault="00D87C10">
    <w:pPr>
      <w:pStyle w:val="af6"/>
      <w:jc w:val="right"/>
    </w:pPr>
  </w:p>
  <w:p w:rsidR="00D87C10" w:rsidRDefault="00D87C10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AD3EBC"/>
    <w:multiLevelType w:val="hybridMultilevel"/>
    <w:tmpl w:val="F9002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5BB"/>
    <w:rsid w:val="00005A39"/>
    <w:rsid w:val="0002684E"/>
    <w:rsid w:val="00036A7D"/>
    <w:rsid w:val="00046B5F"/>
    <w:rsid w:val="000536B2"/>
    <w:rsid w:val="000B7B69"/>
    <w:rsid w:val="000C463F"/>
    <w:rsid w:val="000C5AEA"/>
    <w:rsid w:val="000F76CF"/>
    <w:rsid w:val="001115BB"/>
    <w:rsid w:val="00124D30"/>
    <w:rsid w:val="0015084D"/>
    <w:rsid w:val="0019328F"/>
    <w:rsid w:val="001A5AAA"/>
    <w:rsid w:val="00206B3E"/>
    <w:rsid w:val="00222599"/>
    <w:rsid w:val="002360A3"/>
    <w:rsid w:val="0026449F"/>
    <w:rsid w:val="002653FE"/>
    <w:rsid w:val="0027715C"/>
    <w:rsid w:val="002840F6"/>
    <w:rsid w:val="00297019"/>
    <w:rsid w:val="002A6397"/>
    <w:rsid w:val="002A6F34"/>
    <w:rsid w:val="002B3EEC"/>
    <w:rsid w:val="002C4278"/>
    <w:rsid w:val="002E1B29"/>
    <w:rsid w:val="003036B3"/>
    <w:rsid w:val="00312003"/>
    <w:rsid w:val="00314FD9"/>
    <w:rsid w:val="00315E21"/>
    <w:rsid w:val="00355B93"/>
    <w:rsid w:val="00357102"/>
    <w:rsid w:val="00357EC2"/>
    <w:rsid w:val="00367775"/>
    <w:rsid w:val="003739F2"/>
    <w:rsid w:val="00393162"/>
    <w:rsid w:val="003D145D"/>
    <w:rsid w:val="003F5D66"/>
    <w:rsid w:val="00401A88"/>
    <w:rsid w:val="00412C07"/>
    <w:rsid w:val="00414DB0"/>
    <w:rsid w:val="00424A27"/>
    <w:rsid w:val="00445202"/>
    <w:rsid w:val="004648C9"/>
    <w:rsid w:val="00466CDA"/>
    <w:rsid w:val="004745BE"/>
    <w:rsid w:val="004A233E"/>
    <w:rsid w:val="004E0B62"/>
    <w:rsid w:val="00517448"/>
    <w:rsid w:val="00531CD2"/>
    <w:rsid w:val="00545A9A"/>
    <w:rsid w:val="005461CB"/>
    <w:rsid w:val="005603BC"/>
    <w:rsid w:val="00562199"/>
    <w:rsid w:val="00586192"/>
    <w:rsid w:val="00591163"/>
    <w:rsid w:val="005D07B9"/>
    <w:rsid w:val="005D4B0E"/>
    <w:rsid w:val="005E1F7D"/>
    <w:rsid w:val="005F7CCA"/>
    <w:rsid w:val="0060704C"/>
    <w:rsid w:val="00636F16"/>
    <w:rsid w:val="006430DC"/>
    <w:rsid w:val="006456BE"/>
    <w:rsid w:val="00650743"/>
    <w:rsid w:val="00666399"/>
    <w:rsid w:val="00667594"/>
    <w:rsid w:val="006D5E83"/>
    <w:rsid w:val="00751D06"/>
    <w:rsid w:val="007657C5"/>
    <w:rsid w:val="00786C6D"/>
    <w:rsid w:val="00790C1E"/>
    <w:rsid w:val="007E112D"/>
    <w:rsid w:val="007E606A"/>
    <w:rsid w:val="00802BB2"/>
    <w:rsid w:val="00803B8F"/>
    <w:rsid w:val="008328A5"/>
    <w:rsid w:val="00833F73"/>
    <w:rsid w:val="00863AAF"/>
    <w:rsid w:val="008730B3"/>
    <w:rsid w:val="00873AF8"/>
    <w:rsid w:val="00887C9E"/>
    <w:rsid w:val="008A2D73"/>
    <w:rsid w:val="008D35D1"/>
    <w:rsid w:val="008E6B56"/>
    <w:rsid w:val="00957FCB"/>
    <w:rsid w:val="0098799B"/>
    <w:rsid w:val="00990CB5"/>
    <w:rsid w:val="009A47E0"/>
    <w:rsid w:val="009C0015"/>
    <w:rsid w:val="00A039EB"/>
    <w:rsid w:val="00A22440"/>
    <w:rsid w:val="00A27C71"/>
    <w:rsid w:val="00A64408"/>
    <w:rsid w:val="00A67D8F"/>
    <w:rsid w:val="00A818A5"/>
    <w:rsid w:val="00A87B26"/>
    <w:rsid w:val="00AB0B0A"/>
    <w:rsid w:val="00AB48BA"/>
    <w:rsid w:val="00AD5A56"/>
    <w:rsid w:val="00B10B41"/>
    <w:rsid w:val="00B1340B"/>
    <w:rsid w:val="00B413DD"/>
    <w:rsid w:val="00B74CBE"/>
    <w:rsid w:val="00B757A6"/>
    <w:rsid w:val="00BC6272"/>
    <w:rsid w:val="00BE69FD"/>
    <w:rsid w:val="00BF6ECD"/>
    <w:rsid w:val="00BF77F0"/>
    <w:rsid w:val="00C003C6"/>
    <w:rsid w:val="00C173CC"/>
    <w:rsid w:val="00C72948"/>
    <w:rsid w:val="00C767D9"/>
    <w:rsid w:val="00C95349"/>
    <w:rsid w:val="00CB1DBD"/>
    <w:rsid w:val="00CB5D09"/>
    <w:rsid w:val="00D37C59"/>
    <w:rsid w:val="00D47664"/>
    <w:rsid w:val="00D61655"/>
    <w:rsid w:val="00D71E27"/>
    <w:rsid w:val="00D87C10"/>
    <w:rsid w:val="00DA2B56"/>
    <w:rsid w:val="00DA309F"/>
    <w:rsid w:val="00DC30B4"/>
    <w:rsid w:val="00DE3337"/>
    <w:rsid w:val="00DF443C"/>
    <w:rsid w:val="00E061D8"/>
    <w:rsid w:val="00E1300C"/>
    <w:rsid w:val="00E51269"/>
    <w:rsid w:val="00E512A4"/>
    <w:rsid w:val="00E8234D"/>
    <w:rsid w:val="00EA59BE"/>
    <w:rsid w:val="00EB40D6"/>
    <w:rsid w:val="00EC095B"/>
    <w:rsid w:val="00ED522D"/>
    <w:rsid w:val="00EE7F7F"/>
    <w:rsid w:val="00EF0038"/>
    <w:rsid w:val="00EF0EC9"/>
    <w:rsid w:val="00EF7EF8"/>
    <w:rsid w:val="00F168EC"/>
    <w:rsid w:val="00FB345F"/>
    <w:rsid w:val="00FB7CEA"/>
    <w:rsid w:val="00FC00F6"/>
    <w:rsid w:val="00FC14F5"/>
    <w:rsid w:val="00FC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8403"/>
  <w15:docId w15:val="{3BAA583C-D16B-4CF8-A9B7-CE834559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64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56BE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FB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B345F"/>
  </w:style>
  <w:style w:type="paragraph" w:styleId="af8">
    <w:name w:val="footer"/>
    <w:basedOn w:val="a"/>
    <w:link w:val="af9"/>
    <w:uiPriority w:val="99"/>
    <w:unhideWhenUsed/>
    <w:rsid w:val="00FB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B3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hart" Target="charts/chart2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wmf"/><Relationship Id="rId55" Type="http://schemas.openxmlformats.org/officeDocument/2006/relationships/chart" Target="charts/chart8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chart" Target="charts/chart3.xml"/><Relationship Id="rId45" Type="http://schemas.openxmlformats.org/officeDocument/2006/relationships/oleObject" Target="embeddings/oleObject16.bin"/><Relationship Id="rId53" Type="http://schemas.openxmlformats.org/officeDocument/2006/relationships/chart" Target="charts/chart6.xm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chart" Target="charts/chart1.xml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hart" Target="charts/chart4.xml"/><Relationship Id="rId54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chart" Target="charts/chart5.xml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1041;&#1083;&#1072;&#1085;&#1082;%20&#1054;&#1090;&#1095;&#1077;&#1090;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Первый контур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633056284631089E-2"/>
          <c:y val="0.15115079365079367"/>
          <c:w val="0.93005212890055411"/>
          <c:h val="0.8091666666666667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-11.2303</c:v>
                </c:pt>
                <c:pt idx="2">
                  <c:v>-23.346800000000002</c:v>
                </c:pt>
                <c:pt idx="3">
                  <c:v>-21.210910000000002</c:v>
                </c:pt>
                <c:pt idx="4">
                  <c:v>9.0899999999969339E-3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28.306100000000001</c:v>
                </c:pt>
                <c:pt idx="2">
                  <c:v>32.431400000000004</c:v>
                </c:pt>
                <c:pt idx="3">
                  <c:v>-1.3433999999999955</c:v>
                </c:pt>
                <c:pt idx="4">
                  <c:v>-2.0999999999955499E-3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59-4852-A982-88DCFED6D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98368"/>
        <c:axId val="246700288"/>
      </c:scatterChart>
      <c:valAx>
        <c:axId val="24669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700288"/>
        <c:crosses val="autoZero"/>
        <c:crossBetween val="midCat"/>
      </c:valAx>
      <c:valAx>
        <c:axId val="24670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69836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Второй контур</a:t>
            </a:r>
            <a:endParaRPr lang="ru-RU" baseline="0"/>
          </a:p>
        </c:rich>
      </c:tx>
      <c:layout>
        <c:manualLayout>
          <c:xMode val="edge"/>
          <c:yMode val="edge"/>
          <c:x val="0.39356481481481481"/>
          <c:y val="3.688335638543107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11.2303</c:v>
                </c:pt>
                <c:pt idx="2">
                  <c:v>19.869880000000002</c:v>
                </c:pt>
                <c:pt idx="3">
                  <c:v>26.339780000000001</c:v>
                </c:pt>
                <c:pt idx="4">
                  <c:v>-6.199999999978445E-4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-28.3062</c:v>
                </c:pt>
                <c:pt idx="2">
                  <c:v>-24.243099999999998</c:v>
                </c:pt>
                <c:pt idx="3">
                  <c:v>-38.000399999999999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2D-4116-9A76-4188B27B2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5408"/>
        <c:axId val="160083968"/>
      </c:scatterChart>
      <c:valAx>
        <c:axId val="160065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83968"/>
        <c:crosses val="autoZero"/>
        <c:crossBetween val="midCat"/>
      </c:valAx>
      <c:valAx>
        <c:axId val="16008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65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Третий контур</a:t>
            </a:r>
            <a:endParaRPr lang="en-US"/>
          </a:p>
        </c:rich>
      </c:tx>
      <c:layout>
        <c:manualLayout>
          <c:xMode val="edge"/>
          <c:yMode val="edge"/>
          <c:x val="0.3957522236803732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633056284631089E-2"/>
          <c:y val="0.12337301587301587"/>
          <c:w val="0.92477435112277628"/>
          <c:h val="0.7940809956243185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-26.340399999999999</c:v>
                </c:pt>
                <c:pt idx="2">
                  <c:v>-24.204509999999999</c:v>
                </c:pt>
                <c:pt idx="3">
                  <c:v>-2.9945099999999982</c:v>
                </c:pt>
                <c:pt idx="4">
                  <c:v>30.331990000000005</c:v>
                </c:pt>
                <c:pt idx="5">
                  <c:v>-1.5099999999961256E-3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38.000399999999999</c:v>
                </c:pt>
                <c:pt idx="2">
                  <c:v>4.2256</c:v>
                </c:pt>
                <c:pt idx="3">
                  <c:v>5.5669000000000004</c:v>
                </c:pt>
                <c:pt idx="4">
                  <c:v>2.7829000000000006</c:v>
                </c:pt>
                <c:pt idx="5">
                  <c:v>-1.0999999999992127E-3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8-4780-B52F-0AADA312E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80256"/>
        <c:axId val="160081792"/>
      </c:scatterChart>
      <c:valAx>
        <c:axId val="16008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81792"/>
        <c:crosses val="autoZero"/>
        <c:crossBetween val="midCat"/>
      </c:valAx>
      <c:valAx>
        <c:axId val="16008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8025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Четвертый контур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633056284631089E-2"/>
          <c:y val="0.12337301587301587"/>
          <c:w val="0.92477435112277628"/>
          <c:h val="0.7940809956243185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-26.340399999999999</c:v>
                </c:pt>
                <c:pt idx="2">
                  <c:v>-24.204509999999999</c:v>
                </c:pt>
                <c:pt idx="3">
                  <c:v>-2.9945099999999982</c:v>
                </c:pt>
                <c:pt idx="4">
                  <c:v>30.331990000000005</c:v>
                </c:pt>
                <c:pt idx="5">
                  <c:v>-1.5099999999961256E-3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38.000399999999999</c:v>
                </c:pt>
                <c:pt idx="2">
                  <c:v>4.2256</c:v>
                </c:pt>
                <c:pt idx="3">
                  <c:v>5.5669000000000004</c:v>
                </c:pt>
                <c:pt idx="4">
                  <c:v>2.7829000000000006</c:v>
                </c:pt>
                <c:pt idx="5">
                  <c:v>-1.0999999999992127E-3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8-4780-B52F-0AADA312E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61248"/>
        <c:axId val="160263168"/>
      </c:scatterChart>
      <c:valAx>
        <c:axId val="16026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63168"/>
        <c:crosses val="autoZero"/>
        <c:crossBetween val="midCat"/>
      </c:valAx>
      <c:valAx>
        <c:axId val="1602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6124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Первый контур</a:t>
            </a:r>
          </a:p>
        </c:rich>
      </c:tx>
      <c:layout>
        <c:manualLayout>
          <c:xMode val="edge"/>
          <c:yMode val="edge"/>
          <c:x val="0.39576972149314671"/>
          <c:y val="2.380952380952380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633056284631089E-2"/>
          <c:y val="0.15115079365079367"/>
          <c:w val="0.93005212890055411"/>
          <c:h val="0.8091666666666667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-11.2303</c:v>
                </c:pt>
                <c:pt idx="2">
                  <c:v>-23.346800000000002</c:v>
                </c:pt>
                <c:pt idx="3">
                  <c:v>-21.210910000000002</c:v>
                </c:pt>
                <c:pt idx="4">
                  <c:v>9.0899999999969339E-3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28.306100000000001</c:v>
                </c:pt>
                <c:pt idx="2">
                  <c:v>32.431400000000004</c:v>
                </c:pt>
                <c:pt idx="3">
                  <c:v>-1.3433999999999955</c:v>
                </c:pt>
                <c:pt idx="4">
                  <c:v>-2.0999999999955499E-3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59-4852-A982-88DCFED6D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57792"/>
        <c:axId val="203059968"/>
      </c:scatterChart>
      <c:valAx>
        <c:axId val="20305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59968"/>
        <c:crosses val="autoZero"/>
        <c:crossBetween val="midCat"/>
      </c:valAx>
      <c:valAx>
        <c:axId val="20305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5779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Второй контур</a:t>
            </a:r>
            <a:endParaRPr lang="ru-RU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11.2303</c:v>
                </c:pt>
                <c:pt idx="2">
                  <c:v>19.869880000000002</c:v>
                </c:pt>
                <c:pt idx="3">
                  <c:v>26.339780000000001</c:v>
                </c:pt>
                <c:pt idx="4">
                  <c:v>-6.199999999978445E-4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-28.3062</c:v>
                </c:pt>
                <c:pt idx="2">
                  <c:v>-24.243099999999998</c:v>
                </c:pt>
                <c:pt idx="3">
                  <c:v>-38.000399999999999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2D-4116-9A76-4188B27B2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910144"/>
        <c:axId val="241912064"/>
      </c:scatterChart>
      <c:valAx>
        <c:axId val="24191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912064"/>
        <c:crosses val="autoZero"/>
        <c:crossBetween val="midCat"/>
      </c:valAx>
      <c:valAx>
        <c:axId val="24191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91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Третий контур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633056284631089E-2"/>
          <c:y val="0.12337301587301587"/>
          <c:w val="0.92477435112277628"/>
          <c:h val="0.7940809956243185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-26.340399999999999</c:v>
                </c:pt>
                <c:pt idx="2">
                  <c:v>-24.204509999999999</c:v>
                </c:pt>
                <c:pt idx="3">
                  <c:v>-2.9945099999999982</c:v>
                </c:pt>
                <c:pt idx="4">
                  <c:v>30.331990000000005</c:v>
                </c:pt>
                <c:pt idx="5">
                  <c:v>-1.5099999999961256E-3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38.000399999999999</c:v>
                </c:pt>
                <c:pt idx="2">
                  <c:v>4.2256</c:v>
                </c:pt>
                <c:pt idx="3">
                  <c:v>5.5669000000000004</c:v>
                </c:pt>
                <c:pt idx="4">
                  <c:v>2.7829000000000006</c:v>
                </c:pt>
                <c:pt idx="5">
                  <c:v>-1.0999999999992127E-3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8-4780-B52F-0AADA312E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757248"/>
        <c:axId val="246784000"/>
      </c:scatterChart>
      <c:valAx>
        <c:axId val="24675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784000"/>
        <c:crosses val="autoZero"/>
        <c:crossBetween val="midCat"/>
      </c:valAx>
      <c:valAx>
        <c:axId val="24678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75724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Четвертый контур</a:t>
            </a:r>
            <a:endParaRPr lang="en-US"/>
          </a:p>
        </c:rich>
      </c:tx>
      <c:layout>
        <c:manualLayout>
          <c:xMode val="edge"/>
          <c:yMode val="edge"/>
          <c:x val="0.36471638961796443"/>
          <c:y val="2.579535683576956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7633056284631089E-2"/>
          <c:y val="0.12337301587301587"/>
          <c:w val="0.92477435112277628"/>
          <c:h val="0.7940809956243185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-26.340399999999999</c:v>
                </c:pt>
                <c:pt idx="2">
                  <c:v>-24.204509999999999</c:v>
                </c:pt>
                <c:pt idx="3">
                  <c:v>-2.9945099999999982</c:v>
                </c:pt>
                <c:pt idx="4">
                  <c:v>30.331990000000005</c:v>
                </c:pt>
                <c:pt idx="5">
                  <c:v>-1.5099999999961256E-3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38.000399999999999</c:v>
                </c:pt>
                <c:pt idx="2">
                  <c:v>4.2256</c:v>
                </c:pt>
                <c:pt idx="3">
                  <c:v>5.5669000000000004</c:v>
                </c:pt>
                <c:pt idx="4">
                  <c:v>2.7829000000000006</c:v>
                </c:pt>
                <c:pt idx="5">
                  <c:v>-1.0999999999992127E-3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8-4780-B52F-0AADA312E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01536"/>
        <c:axId val="202803072"/>
      </c:scatterChart>
      <c:valAx>
        <c:axId val="202801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03072"/>
        <c:crosses val="autoZero"/>
        <c:crossBetween val="midCat"/>
      </c:valAx>
      <c:valAx>
        <c:axId val="2028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0153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png"/></Relationships>
</file>

<file path=word/drawings/_rels/drawing8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0.00849</cdr:x>
      <cdr:y>0.09977</cdr:y>
    </cdr:from>
    <cdr:to>
      <cdr:x>0.99104</cdr:x>
      <cdr:y>0.99788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73" y="319305"/>
          <a:ext cx="5390666" cy="2874301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0.14412</cdr:y>
    </cdr:from>
    <cdr:to>
      <cdr:x>1</cdr:x>
      <cdr:y>0.99857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396985"/>
          <a:ext cx="5486400" cy="2353709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0.09652</cdr:y>
    </cdr:from>
    <cdr:to>
      <cdr:x>1</cdr:x>
      <cdr:y>0.99534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285135"/>
          <a:ext cx="5486400" cy="2655129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0.09985</cdr:y>
    </cdr:from>
    <cdr:to>
      <cdr:x>1</cdr:x>
      <cdr:y>0.98189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294968"/>
          <a:ext cx="5486400" cy="2605548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0.1106</cdr:y>
    </cdr:from>
    <cdr:to>
      <cdr:x>1</cdr:x>
      <cdr:y>0.99846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360285"/>
          <a:ext cx="5486400" cy="2892248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0.14991</cdr:y>
    </cdr:from>
    <cdr:to>
      <cdr:x>1</cdr:x>
      <cdr:y>0.99942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412954"/>
          <a:ext cx="5486400" cy="2340077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</cdr:x>
      <cdr:y>0.11149</cdr:y>
    </cdr:from>
    <cdr:to>
      <cdr:x>1</cdr:x>
      <cdr:y>0.99994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334297"/>
          <a:ext cx="5486400" cy="2663985"/>
        </a:xfrm>
        <a:prstGeom xmlns:a="http://schemas.openxmlformats.org/drawingml/2006/main" prst="rect">
          <a:avLst/>
        </a:prstGeom>
      </cdr:spPr>
    </cdr:pic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</cdr:x>
      <cdr:y>0.10651</cdr:y>
    </cdr:from>
    <cdr:to>
      <cdr:x>1</cdr:x>
      <cdr:y>0.99853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314632"/>
          <a:ext cx="5486400" cy="263504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37E3B-92E4-4916-90DB-A2725839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119</TotalTime>
  <Pages>15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Zhora Zhuzha</cp:lastModifiedBy>
  <cp:revision>24</cp:revision>
  <dcterms:created xsi:type="dcterms:W3CDTF">2017-12-26T22:42:00Z</dcterms:created>
  <dcterms:modified xsi:type="dcterms:W3CDTF">2018-01-23T09:33:00Z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